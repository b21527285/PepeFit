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FB7026">
      <w:pPr>
        <w:pStyle w:val="KonuBal"/>
      </w:pPr>
      <w:proofErr w:type="spellStart"/>
      <w:r>
        <w:t>PepeFit</w:t>
      </w:r>
      <w:proofErr w:type="spellEnd"/>
    </w:p>
    <w:p w:rsidR="00685AA7" w:rsidRDefault="00FA74CC" w:rsidP="00FB7026">
      <w:pPr>
        <w:pStyle w:val="KonuBal"/>
      </w:pPr>
      <w:fldSimple w:instr=" TITLE  \* MERGEFORMAT ">
        <w:r w:rsidR="00FB7026">
          <w:t>Vision</w:t>
        </w:r>
      </w:fldSimple>
    </w:p>
    <w:p w:rsidR="00FB7026" w:rsidRPr="001076AB" w:rsidRDefault="00FB7026" w:rsidP="00FB7026"/>
    <w:p w:rsidR="00685AA7" w:rsidRDefault="00685AA7">
      <w:pPr>
        <w:pStyle w:val="Balk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877274" w:rsidRPr="00877274" w:rsidRDefault="00877274" w:rsidP="00877274">
      <w:pPr>
        <w:ind w:left="720"/>
      </w:pPr>
      <w:proofErr w:type="spellStart"/>
      <w:r>
        <w:t>PepeFit</w:t>
      </w:r>
      <w:proofErr w:type="spellEnd"/>
      <w:r>
        <w:t xml:space="preserve"> is a Sports Center Membership System that aims to best fulfill the needs of customers</w:t>
      </w:r>
    </w:p>
    <w:p w:rsidR="00685AA7" w:rsidRDefault="00685AA7" w:rsidP="00877274">
      <w:pPr>
        <w:pStyle w:val="Balk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 w:rsidP="00BB7EE1">
      <w:pPr>
        <w:pStyle w:val="Balk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BB7EE1" w:rsidRPr="00BB7EE1" w:rsidRDefault="00BB7EE1" w:rsidP="00BB7EE1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B5A8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D0DED" w:rsidRPr="00CB5A82" w:rsidRDefault="00BB7EE1" w:rsidP="004D0DED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Customers </w:t>
            </w:r>
            <w:r w:rsidR="004D0DED" w:rsidRPr="00CB5A82">
              <w:rPr>
                <w:color w:val="auto"/>
              </w:rPr>
              <w:t>not being able to manage their schedules well, losing track of their progress, losing their motivation to continue their training</w:t>
            </w:r>
          </w:p>
        </w:tc>
      </w:tr>
      <w:tr w:rsidR="00685AA7" w:rsidRPr="00CB5A8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4D0DED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Customers, </w:t>
            </w:r>
            <w:proofErr w:type="spellStart"/>
            <w:r w:rsidRPr="00CB5A82">
              <w:rPr>
                <w:color w:val="auto"/>
              </w:rPr>
              <w:t>PepeFit</w:t>
            </w:r>
            <w:proofErr w:type="spellEnd"/>
          </w:p>
        </w:tc>
      </w:tr>
      <w:tr w:rsidR="00685AA7" w:rsidRPr="00CB5A8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4D0DED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Customers will stop training.</w:t>
            </w:r>
          </w:p>
        </w:tc>
      </w:tr>
      <w:tr w:rsidR="00685AA7" w:rsidRPr="00CB5A8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ind w:left="72"/>
            </w:pPr>
            <w:r w:rsidRPr="00CB5A82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0DED" w:rsidRPr="00CB5A82" w:rsidRDefault="00BB7EE1" w:rsidP="00BE2955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Customers will be able to update and view their profile and track their progress easily.</w:t>
            </w:r>
            <w:r w:rsidRPr="00CB5A82">
              <w:rPr>
                <w:color w:val="auto"/>
              </w:rPr>
              <w:br/>
              <w:t xml:space="preserve">Coaches </w:t>
            </w:r>
            <w:r w:rsidR="00BE2955" w:rsidRPr="00CB5A82">
              <w:rPr>
                <w:color w:val="auto"/>
              </w:rPr>
              <w:t>will keep their profiles updated s</w:t>
            </w:r>
            <w:r w:rsidRPr="00CB5A82">
              <w:rPr>
                <w:color w:val="auto"/>
              </w:rPr>
              <w:t>o customers won’t miss courses and coaches will be able to track the customer progress and be able to train them more efficiently.</w:t>
            </w:r>
          </w:p>
        </w:tc>
      </w:tr>
    </w:tbl>
    <w:p w:rsidR="00685AA7" w:rsidRPr="00CB5A82" w:rsidRDefault="00685AA7">
      <w:pPr>
        <w:pStyle w:val="Balk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CB5A82"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Pr="00CB5A82" w:rsidRDefault="00685AA7">
      <w:pPr>
        <w:pStyle w:val="InfoBlue"/>
        <w:rPr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CB5A8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BB7EE1" w:rsidP="00BB7EE1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Customers and c</w:t>
            </w:r>
            <w:r w:rsidR="00AA278D" w:rsidRPr="00CB5A82">
              <w:rPr>
                <w:color w:val="auto"/>
              </w:rPr>
              <w:t>oaches</w:t>
            </w:r>
          </w:p>
        </w:tc>
      </w:tr>
      <w:tr w:rsidR="00685AA7" w:rsidRPr="00CB5A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BB7EE1" w:rsidP="00BB7EE1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Customers and coaches</w:t>
            </w:r>
          </w:p>
        </w:tc>
      </w:tr>
      <w:tr w:rsidR="00685AA7" w:rsidRPr="00CB5A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BB7EE1" w:rsidP="00BB7EE1">
            <w:pPr>
              <w:pStyle w:val="InfoBlue"/>
              <w:rPr>
                <w:color w:val="auto"/>
              </w:rPr>
            </w:pPr>
            <w:proofErr w:type="spellStart"/>
            <w:r w:rsidRPr="00CB5A82">
              <w:rPr>
                <w:color w:val="auto"/>
              </w:rPr>
              <w:t>PepeFit</w:t>
            </w:r>
            <w:proofErr w:type="spellEnd"/>
          </w:p>
        </w:tc>
      </w:tr>
      <w:tr w:rsidR="00685AA7" w:rsidRPr="00CB5A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BB7EE1" w:rsidP="00BB7EE1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Will motivate customers and keep them motivated and always in touch.</w:t>
            </w:r>
          </w:p>
        </w:tc>
      </w:tr>
      <w:tr w:rsidR="00685AA7" w:rsidRPr="00CB5A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keepNext/>
              <w:ind w:left="72"/>
            </w:pPr>
            <w:r w:rsidRPr="00CB5A82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5A82" w:rsidRDefault="00BB7EE1" w:rsidP="00BB7EE1">
            <w:pPr>
              <w:pStyle w:val="InfoBlue"/>
              <w:rPr>
                <w:color w:val="auto"/>
              </w:rPr>
            </w:pPr>
            <w:proofErr w:type="spellStart"/>
            <w:r w:rsidRPr="00CB5A82">
              <w:rPr>
                <w:color w:val="auto"/>
              </w:rPr>
              <w:t>MacFit</w:t>
            </w:r>
            <w:proofErr w:type="spellEnd"/>
          </w:p>
        </w:tc>
      </w:tr>
      <w:tr w:rsidR="00CB5A82" w:rsidRPr="00CB5A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B5A82" w:rsidRDefault="00685AA7">
            <w:pPr>
              <w:pStyle w:val="GvdeMetni"/>
              <w:ind w:left="72"/>
            </w:pPr>
            <w:r w:rsidRPr="00CB5A82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B7EE1" w:rsidRPr="00CB5A82" w:rsidRDefault="00BB7EE1" w:rsidP="00BE2955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H</w:t>
            </w:r>
            <w:r w:rsidR="00877274" w:rsidRPr="00CB5A82">
              <w:rPr>
                <w:color w:val="auto"/>
              </w:rPr>
              <w:t xml:space="preserve">as </w:t>
            </w:r>
            <w:r w:rsidR="00BE2955" w:rsidRPr="00CB5A82">
              <w:rPr>
                <w:color w:val="auto"/>
              </w:rPr>
              <w:t xml:space="preserve">an </w:t>
            </w:r>
            <w:r w:rsidR="00877274" w:rsidRPr="00CB5A82">
              <w:rPr>
                <w:color w:val="auto"/>
              </w:rPr>
              <w:t>achievement and rewarding system.</w:t>
            </w:r>
          </w:p>
        </w:tc>
      </w:tr>
    </w:tbl>
    <w:p w:rsidR="00877274" w:rsidRDefault="00877274" w:rsidP="00877274">
      <w:pPr>
        <w:rPr>
          <w:rFonts w:ascii="Arial" w:hAnsi="Arial"/>
          <w:b/>
          <w:sz w:val="24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>
      <w:pPr>
        <w:rPr>
          <w:rFonts w:ascii="Arial" w:hAnsi="Arial"/>
          <w:b/>
          <w:sz w:val="24"/>
        </w:rPr>
      </w:pPr>
    </w:p>
    <w:p w:rsidR="00A17317" w:rsidRDefault="00A17317" w:rsidP="00877274"/>
    <w:p w:rsidR="00BE2955" w:rsidRPr="00877274" w:rsidRDefault="00BE2955" w:rsidP="00877274"/>
    <w:p w:rsidR="00685AA7" w:rsidRDefault="00685AA7">
      <w:pPr>
        <w:pStyle w:val="Balk1"/>
      </w:pPr>
      <w:r>
        <w:lastRenderedPageBreak/>
        <w:t>Stakeholder Descriptions</w:t>
      </w:r>
      <w:bookmarkEnd w:id="18"/>
      <w:bookmarkEnd w:id="19"/>
      <w:bookmarkEnd w:id="20"/>
      <w:bookmarkEnd w:id="21"/>
    </w:p>
    <w:p w:rsidR="00685AA7" w:rsidRDefault="00870C34" w:rsidP="00870C34">
      <w:pPr>
        <w:pStyle w:val="Balk2"/>
      </w:pPr>
      <w:r>
        <w:t>Stakeholder Summary</w:t>
      </w: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685AA7" w:rsidTr="0017739F">
        <w:trPr>
          <w:trHeight w:val="67"/>
          <w:tblHeader/>
        </w:trPr>
        <w:tc>
          <w:tcPr>
            <w:tcW w:w="1842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685AA7" w:rsidRPr="00CB5A82" w:rsidRDefault="001076AB" w:rsidP="001076AB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User: Customer</w:t>
            </w:r>
          </w:p>
        </w:tc>
        <w:tc>
          <w:tcPr>
            <w:tcW w:w="2835" w:type="dxa"/>
          </w:tcPr>
          <w:p w:rsidR="00685AA7" w:rsidRPr="00CB5A82" w:rsidRDefault="00AA278D" w:rsidP="00AA278D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Customer is the user that can view &amp; edit their profile, follow group course schedule and contact their </w:t>
            </w:r>
            <w:r w:rsidR="007E4A19" w:rsidRPr="00CB5A82">
              <w:rPr>
                <w:color w:val="auto"/>
              </w:rPr>
              <w:t>coach.</w:t>
            </w:r>
          </w:p>
        </w:tc>
        <w:tc>
          <w:tcPr>
            <w:tcW w:w="4064" w:type="dxa"/>
          </w:tcPr>
          <w:p w:rsidR="00685AA7" w:rsidRPr="00CB5A82" w:rsidRDefault="00870C34" w:rsidP="001076AB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Keep their profile up-to-date, train.</w:t>
            </w:r>
          </w:p>
        </w:tc>
      </w:tr>
    </w:tbl>
    <w:p w:rsidR="00685AA7" w:rsidRPr="00CB5A82" w:rsidRDefault="00685AA7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1076AB" w:rsidRPr="00CB5A82" w:rsidRDefault="001076AB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User: Coach</w:t>
            </w:r>
          </w:p>
        </w:tc>
        <w:tc>
          <w:tcPr>
            <w:tcW w:w="2835" w:type="dxa"/>
          </w:tcPr>
          <w:p w:rsidR="001076AB" w:rsidRPr="00CB5A82" w:rsidRDefault="007E4A19" w:rsidP="00CB5A82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Coach is the user that confirms the changes customers have made and </w:t>
            </w:r>
            <w:r w:rsidR="00CB5A82">
              <w:rPr>
                <w:color w:val="auto"/>
              </w:rPr>
              <w:t>open</w:t>
            </w:r>
            <w:r w:rsidRPr="00CB5A82">
              <w:rPr>
                <w:color w:val="auto"/>
              </w:rPr>
              <w:t>s new group courses</w:t>
            </w:r>
            <w:r w:rsidR="00870C34" w:rsidRPr="00CB5A82">
              <w:rPr>
                <w:color w:val="auto"/>
              </w:rPr>
              <w:t xml:space="preserve"> and private lessons</w:t>
            </w:r>
            <w:r w:rsidRPr="00CB5A82">
              <w:rPr>
                <w:color w:val="auto"/>
              </w:rPr>
              <w:t>.</w:t>
            </w:r>
          </w:p>
        </w:tc>
        <w:tc>
          <w:tcPr>
            <w:tcW w:w="4064" w:type="dxa"/>
          </w:tcPr>
          <w:p w:rsidR="001076AB" w:rsidRPr="00CB5A82" w:rsidRDefault="007E4A19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Oversees the changes customers have made and prevents misuse. Is excepted to regularly make new courses</w:t>
            </w:r>
          </w:p>
        </w:tc>
      </w:tr>
    </w:tbl>
    <w:p w:rsidR="001076AB" w:rsidRPr="00CB5A82" w:rsidRDefault="001076AB" w:rsidP="00870C34">
      <w:pPr>
        <w:pStyle w:val="GvdeMetni"/>
        <w:ind w:left="0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1076AB" w:rsidRPr="00CB5A82" w:rsidRDefault="001076AB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1076AB" w:rsidRPr="00CB5A82" w:rsidRDefault="001076AB" w:rsidP="00AA278D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User: </w:t>
            </w:r>
            <w:r w:rsidR="00AA278D" w:rsidRPr="00CB5A82">
              <w:rPr>
                <w:color w:val="auto"/>
              </w:rPr>
              <w:t>Admin</w:t>
            </w:r>
          </w:p>
        </w:tc>
        <w:tc>
          <w:tcPr>
            <w:tcW w:w="2835" w:type="dxa"/>
          </w:tcPr>
          <w:p w:rsidR="001076AB" w:rsidRPr="00CB5A82" w:rsidRDefault="007E4A19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Admin is the super-user.</w:t>
            </w:r>
          </w:p>
        </w:tc>
        <w:tc>
          <w:tcPr>
            <w:tcW w:w="4064" w:type="dxa"/>
          </w:tcPr>
          <w:p w:rsidR="001076AB" w:rsidRPr="00CB5A82" w:rsidRDefault="007E4A19" w:rsidP="00870C34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They </w:t>
            </w:r>
            <w:r w:rsidR="00870C34" w:rsidRPr="00CB5A82">
              <w:rPr>
                <w:color w:val="auto"/>
              </w:rPr>
              <w:t>resolve</w:t>
            </w:r>
            <w:r w:rsidRPr="00CB5A82">
              <w:rPr>
                <w:color w:val="auto"/>
              </w:rPr>
              <w:t xml:space="preserve"> the disagreements between </w:t>
            </w:r>
            <w:r w:rsidR="00870C34" w:rsidRPr="00CB5A82">
              <w:rPr>
                <w:color w:val="auto"/>
              </w:rPr>
              <w:t>customers and their coaches and oversee coaches in general.</w:t>
            </w:r>
          </w:p>
        </w:tc>
      </w:tr>
    </w:tbl>
    <w:p w:rsidR="001076AB" w:rsidRPr="00CB5A82" w:rsidRDefault="001076AB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E66D76" w:rsidRPr="00CB5A82" w:rsidRDefault="00E66D76" w:rsidP="00E66D76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Developer Team:</w:t>
            </w:r>
            <w:r w:rsidRPr="00CB5A82">
              <w:rPr>
                <w:color w:val="auto"/>
              </w:rPr>
              <w:br/>
              <w:t>Manager</w:t>
            </w:r>
          </w:p>
        </w:tc>
        <w:tc>
          <w:tcPr>
            <w:tcW w:w="2835" w:type="dxa"/>
          </w:tcPr>
          <w:p w:rsidR="00E66D76" w:rsidRPr="00CB5A82" w:rsidRDefault="00ED3569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Manages the project process, its people and product.</w:t>
            </w:r>
          </w:p>
        </w:tc>
        <w:tc>
          <w:tcPr>
            <w:tcW w:w="4064" w:type="dxa"/>
          </w:tcPr>
          <w:p w:rsidR="00E66D76" w:rsidRPr="00CB5A82" w:rsidRDefault="00CB5A82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Planning activity schedules, risks etc. Setting project goals, budget allocation and monitoring.</w:t>
            </w:r>
          </w:p>
        </w:tc>
      </w:tr>
    </w:tbl>
    <w:p w:rsidR="00E66D76" w:rsidRPr="00CB5A82" w:rsidRDefault="00E66D76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E66D76" w:rsidRPr="00CB5A82" w:rsidRDefault="00E66D76" w:rsidP="00E66D76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Developer Team:</w:t>
            </w:r>
            <w:r w:rsidRPr="00CB5A82">
              <w:rPr>
                <w:color w:val="auto"/>
              </w:rPr>
              <w:br/>
              <w:t>Architect</w:t>
            </w:r>
          </w:p>
        </w:tc>
        <w:tc>
          <w:tcPr>
            <w:tcW w:w="2835" w:type="dxa"/>
          </w:tcPr>
          <w:p w:rsidR="00E66D76" w:rsidRPr="00CB5A82" w:rsidRDefault="00ED3569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Architect makes high-level design choices and dictates technical standards.</w:t>
            </w:r>
          </w:p>
        </w:tc>
        <w:tc>
          <w:tcPr>
            <w:tcW w:w="4064" w:type="dxa"/>
          </w:tcPr>
          <w:p w:rsidR="00E66D76" w:rsidRPr="00CB5A82" w:rsidRDefault="0017739F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Design, develop and execute software solutions. Evaluate and recommend tools, technologies and processes.</w:t>
            </w:r>
          </w:p>
        </w:tc>
      </w:tr>
    </w:tbl>
    <w:p w:rsidR="00E66D76" w:rsidRPr="00CB5A82" w:rsidRDefault="00E66D76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E66D76" w:rsidRPr="00CB5A82" w:rsidRDefault="00E66D76" w:rsidP="00E66D76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Developer Team:</w:t>
            </w:r>
            <w:r w:rsidRPr="00CB5A82">
              <w:rPr>
                <w:color w:val="auto"/>
              </w:rPr>
              <w:br/>
            </w:r>
            <w:r w:rsidR="00CB5A82" w:rsidRPr="00CB5A82">
              <w:rPr>
                <w:color w:val="auto"/>
              </w:rPr>
              <w:t>Analyst</w:t>
            </w:r>
          </w:p>
        </w:tc>
        <w:tc>
          <w:tcPr>
            <w:tcW w:w="2835" w:type="dxa"/>
          </w:tcPr>
          <w:p w:rsidR="00E66D76" w:rsidRPr="00CB5A82" w:rsidRDefault="00ED3569" w:rsidP="00ED3569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Analyst studies the software application domain, prepares requirements and documents.</w:t>
            </w:r>
          </w:p>
        </w:tc>
        <w:tc>
          <w:tcPr>
            <w:tcW w:w="4064" w:type="dxa"/>
          </w:tcPr>
          <w:p w:rsidR="00E66D76" w:rsidRPr="00CB5A82" w:rsidRDefault="0017739F" w:rsidP="00CB5A82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Performing complex analysis to ensure project to meet </w:t>
            </w:r>
            <w:r w:rsidR="00CB5A82" w:rsidRPr="00CB5A82">
              <w:rPr>
                <w:color w:val="auto"/>
              </w:rPr>
              <w:t>its</w:t>
            </w:r>
            <w:r w:rsidRPr="00CB5A82">
              <w:rPr>
                <w:color w:val="auto"/>
              </w:rPr>
              <w:t xml:space="preserve"> requirements.</w:t>
            </w:r>
            <w:r w:rsidR="00CB5A82" w:rsidRPr="00CB5A82">
              <w:rPr>
                <w:color w:val="auto"/>
              </w:rPr>
              <w:t xml:space="preserve"> Analyzing and developing modifications to the existing system.</w:t>
            </w:r>
          </w:p>
        </w:tc>
      </w:tr>
    </w:tbl>
    <w:p w:rsidR="00E66D76" w:rsidRPr="00CB5A82" w:rsidRDefault="00E66D76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E66D76" w:rsidRPr="00CB5A82" w:rsidRDefault="00E66D76" w:rsidP="00E66D76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Developer Team:</w:t>
            </w:r>
            <w:r w:rsidRPr="00CB5A82">
              <w:rPr>
                <w:color w:val="auto"/>
              </w:rPr>
              <w:br/>
              <w:t>Configuration Manager</w:t>
            </w:r>
          </w:p>
        </w:tc>
        <w:tc>
          <w:tcPr>
            <w:tcW w:w="2835" w:type="dxa"/>
          </w:tcPr>
          <w:p w:rsidR="00E66D76" w:rsidRPr="00CB5A82" w:rsidRDefault="00ED3569" w:rsidP="0017739F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Configuration Manager</w:t>
            </w:r>
            <w:r w:rsidR="0017739F" w:rsidRPr="00CB5A82">
              <w:rPr>
                <w:color w:val="auto"/>
              </w:rPr>
              <w:t xml:space="preserve"> manages the changes made on the project.</w:t>
            </w:r>
          </w:p>
        </w:tc>
        <w:tc>
          <w:tcPr>
            <w:tcW w:w="4064" w:type="dxa"/>
          </w:tcPr>
          <w:p w:rsidR="00E66D76" w:rsidRPr="00CB5A82" w:rsidRDefault="0017739F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 xml:space="preserve">Helping in identifying individual elements and configurations, tracking changes, version selection, control and </w:t>
            </w:r>
            <w:proofErr w:type="spellStart"/>
            <w:r w:rsidRPr="00CB5A82">
              <w:rPr>
                <w:color w:val="auto"/>
              </w:rPr>
              <w:t>baselining</w:t>
            </w:r>
            <w:proofErr w:type="spellEnd"/>
            <w:r w:rsidRPr="00CB5A82">
              <w:rPr>
                <w:color w:val="auto"/>
              </w:rPr>
              <w:t>.</w:t>
            </w:r>
          </w:p>
        </w:tc>
      </w:tr>
    </w:tbl>
    <w:p w:rsidR="00E66D76" w:rsidRPr="00CB5A82" w:rsidRDefault="00E66D76">
      <w:pPr>
        <w:pStyle w:val="GvdeMetni"/>
      </w:pPr>
    </w:p>
    <w:tbl>
      <w:tblPr>
        <w:tblW w:w="0" w:type="auto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2"/>
        <w:gridCol w:w="2835"/>
        <w:gridCol w:w="4064"/>
      </w:tblGrid>
      <w:tr w:rsidR="00CB5A82" w:rsidRPr="00CB5A82" w:rsidTr="0017739F">
        <w:trPr>
          <w:trHeight w:val="67"/>
          <w:tblHeader/>
        </w:trPr>
        <w:tc>
          <w:tcPr>
            <w:tcW w:w="1842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Name</w:t>
            </w:r>
          </w:p>
        </w:tc>
        <w:tc>
          <w:tcPr>
            <w:tcW w:w="2835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Description</w:t>
            </w:r>
          </w:p>
        </w:tc>
        <w:tc>
          <w:tcPr>
            <w:tcW w:w="4064" w:type="dxa"/>
          </w:tcPr>
          <w:p w:rsidR="00E66D76" w:rsidRPr="00CB5A82" w:rsidRDefault="00E66D76" w:rsidP="00FC1E8A">
            <w:pPr>
              <w:rPr>
                <w:b/>
                <w:bCs/>
              </w:rPr>
            </w:pPr>
            <w:r w:rsidRPr="00CB5A82">
              <w:rPr>
                <w:b/>
                <w:bCs/>
              </w:rPr>
              <w:t>Responsibilities</w:t>
            </w:r>
          </w:p>
        </w:tc>
      </w:tr>
      <w:tr w:rsidR="00CB5A82" w:rsidRPr="00CB5A82" w:rsidTr="0017739F">
        <w:trPr>
          <w:trHeight w:val="740"/>
        </w:trPr>
        <w:tc>
          <w:tcPr>
            <w:tcW w:w="1842" w:type="dxa"/>
          </w:tcPr>
          <w:p w:rsidR="00E66D76" w:rsidRPr="00CB5A82" w:rsidRDefault="00E66D76" w:rsidP="00E66D76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Developer Team:</w:t>
            </w:r>
            <w:r w:rsidRPr="00CB5A82">
              <w:rPr>
                <w:color w:val="auto"/>
              </w:rPr>
              <w:br/>
              <w:t>Te</w:t>
            </w:r>
            <w:r w:rsidR="00ED3569" w:rsidRPr="00CB5A82">
              <w:rPr>
                <w:color w:val="auto"/>
              </w:rPr>
              <w:t>s</w:t>
            </w:r>
            <w:r w:rsidRPr="00CB5A82">
              <w:rPr>
                <w:color w:val="auto"/>
              </w:rPr>
              <w:t>ter</w:t>
            </w:r>
          </w:p>
        </w:tc>
        <w:tc>
          <w:tcPr>
            <w:tcW w:w="2835" w:type="dxa"/>
          </w:tcPr>
          <w:p w:rsidR="00E66D76" w:rsidRPr="00CB5A82" w:rsidRDefault="0017739F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Tester tests the software for bugs, errors and defects.</w:t>
            </w:r>
          </w:p>
        </w:tc>
        <w:tc>
          <w:tcPr>
            <w:tcW w:w="4064" w:type="dxa"/>
          </w:tcPr>
          <w:p w:rsidR="00E66D76" w:rsidRPr="00CB5A82" w:rsidRDefault="0017739F" w:rsidP="00FC1E8A">
            <w:pPr>
              <w:pStyle w:val="InfoBlue"/>
              <w:rPr>
                <w:color w:val="auto"/>
              </w:rPr>
            </w:pPr>
            <w:r w:rsidRPr="00CB5A82">
              <w:rPr>
                <w:color w:val="auto"/>
              </w:rPr>
              <w:t>Setting up tests. Logging outcomes. Identifying the most appropriate implementation. Analyzing and recovering from errors.</w:t>
            </w:r>
          </w:p>
        </w:tc>
      </w:tr>
    </w:tbl>
    <w:p w:rsidR="00E66D76" w:rsidRDefault="00E66D76">
      <w:pPr>
        <w:pStyle w:val="GvdeMetni"/>
      </w:pPr>
    </w:p>
    <w:p w:rsidR="00685AA7" w:rsidRDefault="00685AA7">
      <w:pPr>
        <w:pStyle w:val="Balk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lastRenderedPageBreak/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8C6FD5" w:rsidRDefault="008C6FD5" w:rsidP="008C6FD5"/>
    <w:p w:rsidR="008C6FD5" w:rsidRDefault="008C6FD5" w:rsidP="008C6FD5">
      <w:r>
        <w:t>There are 3 users in the system: Customer (gym-goer), coach and admin.</w:t>
      </w:r>
    </w:p>
    <w:p w:rsidR="008C6FD5" w:rsidRDefault="001E0FC4" w:rsidP="008C6FD5">
      <w:r>
        <w:t>Each one of them</w:t>
      </w:r>
      <w:r w:rsidR="008C6FD5">
        <w:t xml:space="preserve"> ha</w:t>
      </w:r>
      <w:r>
        <w:t>s</w:t>
      </w:r>
      <w:r w:rsidR="008C6FD5">
        <w:t xml:space="preserve"> differen</w:t>
      </w:r>
      <w:r>
        <w:t>t permissions and can supervise others in Admin &gt; Coach &gt; Customer order.</w:t>
      </w:r>
      <w:r w:rsidR="008C6FD5">
        <w:t xml:space="preserve"> </w:t>
      </w:r>
    </w:p>
    <w:p w:rsidR="001E0FC4" w:rsidRDefault="001E0FC4" w:rsidP="008C6FD5">
      <w:r>
        <w:t>The system will use MySQL for database, Linux as environment and will be built for the web platform. The private data will be encrypted and will be h</w:t>
      </w:r>
      <w:bookmarkStart w:id="31" w:name="_GoBack"/>
      <w:bookmarkEnd w:id="31"/>
      <w:r>
        <w:t xml:space="preserve">idden from </w:t>
      </w:r>
      <w:proofErr w:type="spellStart"/>
      <w:r>
        <w:t>PepeFit</w:t>
      </w:r>
      <w:proofErr w:type="spellEnd"/>
      <w:r>
        <w:t xml:space="preserve"> owners as well as other users.</w:t>
      </w:r>
    </w:p>
    <w:p w:rsidR="004B4135" w:rsidRDefault="004B4135" w:rsidP="008C6FD5"/>
    <w:p w:rsidR="004B4135" w:rsidRPr="00950A9F" w:rsidRDefault="004B4135" w:rsidP="008C6FD5">
      <w:pPr>
        <w:rPr>
          <w:b/>
        </w:rPr>
      </w:pPr>
      <w:r w:rsidRPr="00950A9F">
        <w:rPr>
          <w:b/>
        </w:rPr>
        <w:t>Context Diagram:</w:t>
      </w:r>
    </w:p>
    <w:p w:rsidR="004B4135" w:rsidRDefault="004B4135" w:rsidP="008C6FD5"/>
    <w:p w:rsidR="004B4135" w:rsidRPr="008C6FD5" w:rsidRDefault="00C46F74" w:rsidP="008C6FD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CAB0D" wp14:editId="353AFB4C">
                <wp:simplePos x="0" y="0"/>
                <wp:positionH relativeFrom="column">
                  <wp:posOffset>-126365</wp:posOffset>
                </wp:positionH>
                <wp:positionV relativeFrom="paragraph">
                  <wp:posOffset>1391920</wp:posOffset>
                </wp:positionV>
                <wp:extent cx="594360" cy="469265"/>
                <wp:effectExtent l="0" t="0" r="15240" b="260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Checks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courses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9.95pt;margin-top:109.6pt;width:46.8pt;height:3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" strokecolor="white [3212]">
                <v:textbox>
                  <w:txbxContent>
                    <w:p w:rsidR="00950A9F" w:rsidRPr="00950A9F" w:rsidRDefault="00950A9F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Checks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courses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81608" wp14:editId="53E1FD42">
                <wp:simplePos x="0" y="0"/>
                <wp:positionH relativeFrom="column">
                  <wp:posOffset>102235</wp:posOffset>
                </wp:positionH>
                <wp:positionV relativeFrom="paragraph">
                  <wp:posOffset>2884170</wp:posOffset>
                </wp:positionV>
                <wp:extent cx="895985" cy="417830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>
                            <w:pPr>
                              <w:rPr>
                                <w:color w:val="17365D" w:themeColor="text2" w:themeShade="BF"/>
                                <w:lang w:val="tr-TR"/>
                              </w:rPr>
                            </w:pPr>
                            <w:proofErr w:type="spellStart"/>
                            <w:r w:rsidRPr="00950A9F">
                              <w:rPr>
                                <w:color w:val="17365D" w:themeColor="text2" w:themeShade="BF"/>
                                <w:lang w:val="tr-TR"/>
                              </w:rPr>
                              <w:t>Maintenance</w:t>
                            </w:r>
                            <w:proofErr w:type="spellEnd"/>
                            <w:r w:rsidRPr="00950A9F">
                              <w:rPr>
                                <w:color w:val="17365D" w:themeColor="text2" w:themeShade="BF"/>
                                <w:lang w:val="tr-TR"/>
                              </w:rPr>
                              <w:t xml:space="preserve"> of </w:t>
                            </w:r>
                            <w:proofErr w:type="spellStart"/>
                            <w:r w:rsidRPr="00950A9F">
                              <w:rPr>
                                <w:color w:val="17365D" w:themeColor="text2" w:themeShade="BF"/>
                                <w:lang w:val="tr-TR"/>
                              </w:rPr>
                              <w:t>the</w:t>
                            </w:r>
                            <w:proofErr w:type="spellEnd"/>
                            <w:r w:rsidRPr="00950A9F">
                              <w:rPr>
                                <w:color w:val="17365D" w:themeColor="text2" w:themeShade="BF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950A9F">
                              <w:rPr>
                                <w:color w:val="17365D" w:themeColor="text2" w:themeShade="BF"/>
                                <w:lang w:val="tr-TR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8.05pt;margin-top:227.1pt;width:70.55pt;height:3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" strokecolor="white [3212]">
                <v:textbox>
                  <w:txbxContent>
                    <w:p w:rsidR="00950A9F" w:rsidRPr="00950A9F" w:rsidRDefault="00950A9F">
                      <w:pPr>
                        <w:rPr>
                          <w:color w:val="17365D" w:themeColor="text2" w:themeShade="BF"/>
                          <w:lang w:val="tr-TR"/>
                        </w:rPr>
                      </w:pPr>
                      <w:r w:rsidRPr="00950A9F">
                        <w:rPr>
                          <w:color w:val="17365D" w:themeColor="text2" w:themeShade="BF"/>
                          <w:lang w:val="tr-TR"/>
                        </w:rPr>
                        <w:t>Maintenance of the system</w:t>
                      </w:r>
                    </w:p>
                  </w:txbxContent>
                </v:textbox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DAA57" wp14:editId="4A3C8B85">
                <wp:simplePos x="0" y="0"/>
                <wp:positionH relativeFrom="column">
                  <wp:posOffset>1040130</wp:posOffset>
                </wp:positionH>
                <wp:positionV relativeFrom="paragraph">
                  <wp:posOffset>2884170</wp:posOffset>
                </wp:positionV>
                <wp:extent cx="0" cy="417830"/>
                <wp:effectExtent l="0" t="0" r="0" b="0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17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81.9pt;margin-top:227.1pt;width:0;height:32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" strokecolor="#365f91 [2404]">
                <v:stroke endarrow="block"/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144D6" wp14:editId="047A7F37">
                <wp:simplePos x="0" y="0"/>
                <wp:positionH relativeFrom="column">
                  <wp:posOffset>2440940</wp:posOffset>
                </wp:positionH>
                <wp:positionV relativeFrom="paragraph">
                  <wp:posOffset>1909445</wp:posOffset>
                </wp:positionV>
                <wp:extent cx="1040765" cy="24320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 w:rsidP="00950A9F">
                            <w:pPr>
                              <w:rPr>
                                <w:color w:val="000000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tr-TR"/>
                              </w:rPr>
                              <w:t>Opens</w:t>
                            </w:r>
                            <w:proofErr w:type="spellEnd"/>
                            <w:r>
                              <w:rPr>
                                <w:color w:val="00000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tr-TR"/>
                              </w:rPr>
                              <w:t>courses</w:t>
                            </w:r>
                            <w:proofErr w:type="spellEnd"/>
                          </w:p>
                          <w:p w:rsidR="00950A9F" w:rsidRDefault="00950A9F" w:rsidP="00950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92.2pt;margin-top:150.35pt;width:81.95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gHKAIAAFk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" strokecolor="white">
                <v:textbox>
                  <w:txbxContent>
                    <w:p w:rsidR="00950A9F" w:rsidRPr="00950A9F" w:rsidRDefault="00950A9F" w:rsidP="00950A9F">
                      <w:pPr>
                        <w:rPr>
                          <w:color w:val="000000"/>
                          <w:lang w:val="tr-TR"/>
                        </w:rPr>
                      </w:pPr>
                      <w:r>
                        <w:rPr>
                          <w:color w:val="000000"/>
                          <w:lang w:val="tr-TR"/>
                        </w:rPr>
                        <w:t>Opens courses</w:t>
                      </w:r>
                    </w:p>
                    <w:p w:rsidR="00950A9F" w:rsidRDefault="00950A9F" w:rsidP="00950A9F"/>
                  </w:txbxContent>
                </v:textbox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F20AB" wp14:editId="44452918">
                <wp:simplePos x="0" y="0"/>
                <wp:positionH relativeFrom="column">
                  <wp:posOffset>2131060</wp:posOffset>
                </wp:positionH>
                <wp:positionV relativeFrom="paragraph">
                  <wp:posOffset>2698115</wp:posOffset>
                </wp:positionV>
                <wp:extent cx="1652270" cy="344170"/>
                <wp:effectExtent l="0" t="0" r="0" b="0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 w:rsidP="00950A9F">
                            <w:pPr>
                              <w:rPr>
                                <w:color w:val="000000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tr-TR"/>
                              </w:rPr>
                              <w:t>Manages</w:t>
                            </w:r>
                            <w:proofErr w:type="spellEnd"/>
                            <w:r>
                              <w:rPr>
                                <w:color w:val="00000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tr-TR"/>
                              </w:rPr>
                              <w:t>recommendations</w:t>
                            </w:r>
                            <w:proofErr w:type="spellEnd"/>
                          </w:p>
                          <w:p w:rsidR="00950A9F" w:rsidRDefault="00950A9F" w:rsidP="00950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67.8pt;margin-top:212.45pt;width:130.1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" strokecolor="white">
                <v:textbox>
                  <w:txbxContent>
                    <w:p w:rsidR="00950A9F" w:rsidRPr="00950A9F" w:rsidRDefault="00950A9F" w:rsidP="00950A9F">
                      <w:pPr>
                        <w:rPr>
                          <w:color w:val="000000"/>
                          <w:lang w:val="tr-TR"/>
                        </w:rPr>
                      </w:pPr>
                      <w:r>
                        <w:rPr>
                          <w:color w:val="000000"/>
                          <w:lang w:val="tr-TR"/>
                        </w:rPr>
                        <w:t>Manages recommendations</w:t>
                      </w:r>
                    </w:p>
                    <w:p w:rsidR="00950A9F" w:rsidRDefault="00950A9F" w:rsidP="00950A9F"/>
                  </w:txbxContent>
                </v:textbox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669EB" wp14:editId="245A1AF0">
                <wp:simplePos x="0" y="0"/>
                <wp:positionH relativeFrom="column">
                  <wp:posOffset>4852035</wp:posOffset>
                </wp:positionH>
                <wp:positionV relativeFrom="paragraph">
                  <wp:posOffset>1305560</wp:posOffset>
                </wp:positionV>
                <wp:extent cx="693420" cy="603885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 w:rsidP="00950A9F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Tracks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customer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progress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382.05pt;margin-top:102.8pt;width:54.6pt;height:4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" strokecolor="white">
                <v:textbox>
                  <w:txbxContent>
                    <w:p w:rsidR="00950A9F" w:rsidRPr="00950A9F" w:rsidRDefault="00950A9F" w:rsidP="00950A9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Tracks customer progress</w:t>
                      </w:r>
                    </w:p>
                  </w:txbxContent>
                </v:textbox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8365D" wp14:editId="2EDA6B12">
                <wp:simplePos x="0" y="0"/>
                <wp:positionH relativeFrom="column">
                  <wp:posOffset>2399030</wp:posOffset>
                </wp:positionH>
                <wp:positionV relativeFrom="paragraph">
                  <wp:posOffset>281940</wp:posOffset>
                </wp:positionV>
                <wp:extent cx="1040765" cy="24320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 w:rsidP="00950A9F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proofErr w:type="spellStart"/>
                            <w:r w:rsidRPr="00950A9F">
                              <w:rPr>
                                <w:color w:val="000000" w:themeColor="text1"/>
                                <w:lang w:val="tr-TR"/>
                              </w:rPr>
                              <w:t>Updates</w:t>
                            </w:r>
                            <w:proofErr w:type="spellEnd"/>
                            <w:r w:rsidRPr="00950A9F">
                              <w:rPr>
                                <w:color w:val="000000" w:themeColor="text1"/>
                                <w:lang w:val="tr-TR"/>
                              </w:rPr>
                              <w:t xml:space="preserve"> </w:t>
                            </w:r>
                            <w:proofErr w:type="gramStart"/>
                            <w:r w:rsidRPr="00950A9F">
                              <w:rPr>
                                <w:color w:val="000000" w:themeColor="text1"/>
                                <w:lang w:val="tr-TR"/>
                              </w:rPr>
                              <w:t>profile</w:t>
                            </w:r>
                            <w:proofErr w:type="gramEnd"/>
                          </w:p>
                          <w:p w:rsidR="00950A9F" w:rsidRDefault="00950A9F" w:rsidP="00950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88.9pt;margin-top:22.2pt;width:81.95pt;height:1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" strokecolor="white">
                <v:textbox>
                  <w:txbxContent>
                    <w:p w:rsidR="00950A9F" w:rsidRPr="00950A9F" w:rsidRDefault="00950A9F" w:rsidP="00950A9F">
                      <w:pPr>
                        <w:rPr>
                          <w:color w:val="000000" w:themeColor="text1"/>
                          <w:lang w:val="tr-TR"/>
                        </w:rPr>
                      </w:pPr>
                      <w:r w:rsidRPr="00950A9F">
                        <w:rPr>
                          <w:color w:val="000000" w:themeColor="text1"/>
                          <w:lang w:val="tr-TR"/>
                        </w:rPr>
                        <w:t>Updates profile</w:t>
                      </w:r>
                    </w:p>
                    <w:p w:rsidR="00950A9F" w:rsidRDefault="00950A9F" w:rsidP="00950A9F"/>
                  </w:txbxContent>
                </v:textbox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A70DA" wp14:editId="1ED81079">
                <wp:simplePos x="0" y="0"/>
                <wp:positionH relativeFrom="column">
                  <wp:posOffset>2399030</wp:posOffset>
                </wp:positionH>
                <wp:positionV relativeFrom="paragraph">
                  <wp:posOffset>1003300</wp:posOffset>
                </wp:positionV>
                <wp:extent cx="1040765" cy="38608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>
                            <w:pPr>
                              <w:rPr>
                                <w:color w:val="FF0000"/>
                                <w:lang w:val="tr-TR"/>
                              </w:rPr>
                            </w:pPr>
                            <w:proofErr w:type="spellStart"/>
                            <w:r w:rsidRPr="00950A9F">
                              <w:rPr>
                                <w:color w:val="FF0000"/>
                                <w:lang w:val="tr-TR"/>
                              </w:rPr>
                              <w:t>Shows</w:t>
                            </w:r>
                            <w:proofErr w:type="spellEnd"/>
                            <w:r w:rsidRPr="00950A9F">
                              <w:rPr>
                                <w:color w:val="FF000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950A9F">
                              <w:rPr>
                                <w:color w:val="FF0000"/>
                                <w:lang w:val="tr-TR"/>
                              </w:rPr>
                              <w:t>progress</w:t>
                            </w:r>
                            <w:proofErr w:type="spellEnd"/>
                          </w:p>
                          <w:p w:rsidR="00950A9F" w:rsidRDefault="00950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88.9pt;margin-top:79pt;width:81.95pt;height:3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" strokecolor="white [3212]">
                <v:textbox>
                  <w:txbxContent>
                    <w:p w:rsidR="00950A9F" w:rsidRPr="00950A9F" w:rsidRDefault="00950A9F">
                      <w:pPr>
                        <w:rPr>
                          <w:color w:val="FF0000"/>
                          <w:lang w:val="tr-TR"/>
                        </w:rPr>
                      </w:pPr>
                      <w:proofErr w:type="spellStart"/>
                      <w:r w:rsidRPr="00950A9F">
                        <w:rPr>
                          <w:color w:val="FF0000"/>
                          <w:lang w:val="tr-TR"/>
                        </w:rPr>
                        <w:t>Shows</w:t>
                      </w:r>
                      <w:proofErr w:type="spellEnd"/>
                      <w:r w:rsidRPr="00950A9F">
                        <w:rPr>
                          <w:color w:val="FF0000"/>
                          <w:lang w:val="tr-TR"/>
                        </w:rPr>
                        <w:t xml:space="preserve"> </w:t>
                      </w:r>
                      <w:proofErr w:type="spellStart"/>
                      <w:r w:rsidRPr="00950A9F">
                        <w:rPr>
                          <w:color w:val="FF0000"/>
                          <w:lang w:val="tr-TR"/>
                        </w:rPr>
                        <w:t>progress</w:t>
                      </w:r>
                      <w:proofErr w:type="spellEnd"/>
                    </w:p>
                    <w:p w:rsidR="00950A9F" w:rsidRDefault="00950A9F"/>
                  </w:txbxContent>
                </v:textbox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1389380</wp:posOffset>
                </wp:positionV>
                <wp:extent cx="939800" cy="561975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9F" w:rsidRPr="00950A9F" w:rsidRDefault="00950A9F">
                            <w:pPr>
                              <w:rPr>
                                <w:color w:val="FF0000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tr-TR"/>
                              </w:rPr>
                              <w:t>Recommends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tr-TR"/>
                              </w:rPr>
                              <w:t>courses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22.15pt;margin-top:109.4pt;width:74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" strokecolor="white [3212]">
                <v:textbox>
                  <w:txbxContent>
                    <w:p w:rsidR="00950A9F" w:rsidRPr="00950A9F" w:rsidRDefault="00950A9F">
                      <w:pPr>
                        <w:rPr>
                          <w:color w:val="FF0000"/>
                          <w:lang w:val="tr-TR"/>
                        </w:rPr>
                      </w:pPr>
                      <w:r>
                        <w:rPr>
                          <w:color w:val="FF0000"/>
                          <w:lang w:val="tr-TR"/>
                        </w:rPr>
                        <w:t>Recommends courses</w:t>
                      </w:r>
                    </w:p>
                  </w:txbxContent>
                </v:textbox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1305560</wp:posOffset>
                </wp:positionV>
                <wp:extent cx="635" cy="603885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03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18.2pt;margin-top:102.8pt;width:.05pt;height:47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" strokecolor="red">
                <v:stroke endarrow="block"/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1305560</wp:posOffset>
                </wp:positionV>
                <wp:extent cx="635" cy="603885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03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377.15pt;margin-top:102.8pt;width:.05pt;height:47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1305560</wp:posOffset>
                </wp:positionV>
                <wp:extent cx="635" cy="603885"/>
                <wp:effectExtent l="0" t="0" r="0" b="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3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43.6pt;margin-top:102.8pt;width:.0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">
                <v:stroke endarrow="block"/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970280</wp:posOffset>
                </wp:positionV>
                <wp:extent cx="1652270" cy="0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52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64.5pt;margin-top:76.4pt;width:130.1pt;height: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" strokecolor="red">
                <v:stroke endarrow="block"/>
                <v:shadow offset="0"/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575945</wp:posOffset>
                </wp:positionV>
                <wp:extent cx="1652270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2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64.5pt;margin-top:45.35pt;width:130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">
                <v:stroke endarrow="block"/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2178050</wp:posOffset>
                </wp:positionV>
                <wp:extent cx="165227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2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64.5pt;margin-top:171.5pt;width:130.1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">
                <v:stroke endarrow="block"/>
              </v:shape>
            </w:pict>
          </mc:Fallback>
        </mc:AlternateContent>
      </w:r>
      <w:r w:rsidR="00822E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2647950</wp:posOffset>
                </wp:positionV>
                <wp:extent cx="1652270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2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64.5pt;margin-top:208.5pt;width:130.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">
                <v:stroke endarrow="block"/>
              </v:shape>
            </w:pict>
          </mc:Fallback>
        </mc:AlternateContent>
      </w:r>
      <w:r w:rsidR="00822E31">
        <w:rPr>
          <w:noProof/>
          <w:lang w:val="en-GB" w:eastAsia="en-GB"/>
        </w:rPr>
        <w:drawing>
          <wp:inline distT="0" distB="0" distL="0" distR="0">
            <wp:extent cx="5939155" cy="4303395"/>
            <wp:effectExtent l="0" t="0" r="4445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9F" w:rsidRDefault="00950A9F" w:rsidP="00950A9F">
      <w:pPr>
        <w:pStyle w:val="Balk1"/>
        <w:numPr>
          <w:ilvl w:val="0"/>
          <w:numId w:val="0"/>
        </w:numPr>
        <w:ind w:left="720"/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</w:p>
    <w:p w:rsidR="00950A9F" w:rsidRDefault="00950A9F" w:rsidP="00950A9F"/>
    <w:p w:rsidR="00950A9F" w:rsidRDefault="00950A9F" w:rsidP="00950A9F"/>
    <w:p w:rsidR="00950A9F" w:rsidRDefault="00950A9F" w:rsidP="00950A9F"/>
    <w:p w:rsidR="00950A9F" w:rsidRDefault="00950A9F" w:rsidP="00950A9F"/>
    <w:p w:rsidR="00950A9F" w:rsidRDefault="00950A9F" w:rsidP="00950A9F"/>
    <w:p w:rsidR="00950A9F" w:rsidRDefault="00950A9F" w:rsidP="00950A9F"/>
    <w:p w:rsidR="00A17317" w:rsidRDefault="00A17317" w:rsidP="00950A9F"/>
    <w:p w:rsidR="00A17317" w:rsidRDefault="00A17317" w:rsidP="00950A9F"/>
    <w:p w:rsidR="00950A9F" w:rsidRDefault="00950A9F" w:rsidP="00950A9F"/>
    <w:p w:rsidR="00950A9F" w:rsidRPr="00950A9F" w:rsidRDefault="00950A9F" w:rsidP="00950A9F"/>
    <w:p w:rsidR="00685AA7" w:rsidRDefault="00685AA7">
      <w:pPr>
        <w:pStyle w:val="Balk1"/>
      </w:pPr>
      <w:r>
        <w:lastRenderedPageBreak/>
        <w:t>Product Overview</w:t>
      </w:r>
      <w:bookmarkEnd w:id="32"/>
      <w:bookmarkEnd w:id="33"/>
      <w:bookmarkEnd w:id="34"/>
      <w:bookmarkEnd w:id="35"/>
    </w:p>
    <w:p w:rsidR="00685AA7" w:rsidRDefault="00685AA7" w:rsidP="000216C3">
      <w:pPr>
        <w:pStyle w:val="Balk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76"/>
        <w:gridCol w:w="993"/>
        <w:gridCol w:w="4677"/>
        <w:gridCol w:w="1560"/>
      </w:tblGrid>
      <w:tr w:rsidR="00685AA7" w:rsidTr="00BE2955">
        <w:tc>
          <w:tcPr>
            <w:tcW w:w="2376" w:type="dxa"/>
            <w:tcBorders>
              <w:bottom w:val="single" w:sz="4" w:space="0" w:color="auto"/>
            </w:tcBorders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3" w:type="dxa"/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4677" w:type="dxa"/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560" w:type="dxa"/>
          </w:tcPr>
          <w:p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:rsidTr="00BE2955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13" w:rsidRDefault="00582E13" w:rsidP="00582E13">
            <w:pPr>
              <w:pStyle w:val="GvdeMetni"/>
              <w:ind w:left="0"/>
            </w:pPr>
            <w:r>
              <w:t>Log in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685AA7" w:rsidRDefault="00BE2955" w:rsidP="00FC6AA0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685AA7" w:rsidRDefault="00BE2955" w:rsidP="0032192F">
            <w:pPr>
              <w:pStyle w:val="GvdeMetni"/>
              <w:ind w:left="0"/>
            </w:pPr>
            <w:r>
              <w:t xml:space="preserve">Users </w:t>
            </w:r>
            <w:r w:rsidR="0032192F">
              <w:t xml:space="preserve">will </w:t>
            </w:r>
            <w:r>
              <w:t>have an account to track their progress easily.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82E13" w:rsidRDefault="00950A9F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1</w:t>
            </w:r>
          </w:p>
        </w:tc>
      </w:tr>
      <w:tr w:rsidR="00582E13" w:rsidTr="00BE2955">
        <w:trPr>
          <w:trHeight w:val="27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13" w:rsidRDefault="00582E13" w:rsidP="00582E13">
            <w:pPr>
              <w:pStyle w:val="GvdeMetni"/>
              <w:ind w:left="0"/>
            </w:pPr>
            <w:r>
              <w:t>Log out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2E13" w:rsidRDefault="00BE2955" w:rsidP="00FC6AA0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582E13" w:rsidRDefault="00BE2955">
            <w:pPr>
              <w:pStyle w:val="GvdeMetni"/>
              <w:ind w:left="0"/>
            </w:pPr>
            <w:r>
              <w:t>Log out option will help customers protect their account privacy.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582E13" w:rsidRDefault="00950A9F" w:rsidP="00822E31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</w:t>
            </w:r>
            <w:r w:rsidR="00822E31">
              <w:t>3</w:t>
            </w:r>
          </w:p>
        </w:tc>
      </w:tr>
      <w:tr w:rsidR="00BE2955" w:rsidTr="00BE2955">
        <w:trPr>
          <w:trHeight w:val="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955" w:rsidRDefault="00BE2955" w:rsidP="00582E13">
            <w:pPr>
              <w:pStyle w:val="GvdeMetni"/>
              <w:ind w:left="0"/>
            </w:pPr>
            <w:r>
              <w:t>Profile Management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955" w:rsidRDefault="00BE2955" w:rsidP="00FC6AA0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BE2955" w:rsidRDefault="0032192F">
            <w:pPr>
              <w:pStyle w:val="GvdeMetni"/>
              <w:ind w:left="0"/>
            </w:pPr>
            <w:r>
              <w:t>Users will update their profile and see their progress.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BE2955" w:rsidRDefault="00950A9F" w:rsidP="00582E13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1</w:t>
            </w:r>
          </w:p>
        </w:tc>
      </w:tr>
      <w:tr w:rsidR="00BE2955" w:rsidTr="00BE2955">
        <w:trPr>
          <w:trHeight w:val="23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955" w:rsidRDefault="00BE2955" w:rsidP="00582E13">
            <w:pPr>
              <w:pStyle w:val="GvdeMetni"/>
              <w:ind w:left="0"/>
            </w:pPr>
            <w:r>
              <w:t>Course Management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955" w:rsidRDefault="00BE2955" w:rsidP="00FC6AA0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BE2955" w:rsidRDefault="0032192F">
            <w:pPr>
              <w:pStyle w:val="GvdeMetni"/>
              <w:ind w:left="0"/>
            </w:pPr>
            <w:r>
              <w:t>Users will see course list and choose to attend them.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BE2955" w:rsidRDefault="00950A9F" w:rsidP="00950A9F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2</w:t>
            </w:r>
          </w:p>
        </w:tc>
      </w:tr>
      <w:tr w:rsidR="00BE2955" w:rsidTr="00BE2955">
        <w:trPr>
          <w:trHeight w:val="502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955" w:rsidRDefault="00BE2955" w:rsidP="00582E13">
            <w:pPr>
              <w:pStyle w:val="GvdeMetni"/>
              <w:ind w:left="0"/>
            </w:pPr>
            <w:r>
              <w:t>Achievement System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:rsidR="00BE2955" w:rsidRDefault="00BE2955" w:rsidP="00FC6AA0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BE2955" w:rsidRDefault="0032192F">
            <w:pPr>
              <w:pStyle w:val="GvdeMetni"/>
              <w:ind w:left="0"/>
            </w:pPr>
            <w:r>
              <w:t>Users will earn achievements based on their progress.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BE2955" w:rsidRDefault="00950A9F" w:rsidP="00822E31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</w:t>
            </w:r>
            <w:r w:rsidR="00822E31">
              <w:t>2</w:t>
            </w:r>
          </w:p>
        </w:tc>
      </w:tr>
    </w:tbl>
    <w:p w:rsidR="00685AA7" w:rsidRDefault="00685AA7" w:rsidP="000216C3">
      <w:pPr>
        <w:pStyle w:val="GvdeMetni"/>
        <w:ind w:left="0"/>
      </w:pPr>
    </w:p>
    <w:p w:rsidR="00685AA7" w:rsidRDefault="00685AA7">
      <w:pPr>
        <w:pStyle w:val="Balk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816C1B" w:rsidRPr="00816C1B" w:rsidRDefault="00816C1B" w:rsidP="00816C1B">
      <w:pPr>
        <w:pStyle w:val="InfoBlue"/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27"/>
        <w:gridCol w:w="992"/>
        <w:gridCol w:w="3827"/>
        <w:gridCol w:w="1560"/>
      </w:tblGrid>
      <w:tr w:rsidR="00ED3569" w:rsidTr="00ED3569">
        <w:tc>
          <w:tcPr>
            <w:tcW w:w="3227" w:type="dxa"/>
          </w:tcPr>
          <w:p w:rsidR="00ED3569" w:rsidRDefault="00ED3569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992" w:type="dxa"/>
          </w:tcPr>
          <w:p w:rsidR="00ED3569" w:rsidRDefault="00ED3569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827" w:type="dxa"/>
          </w:tcPr>
          <w:p w:rsidR="00ED3569" w:rsidRDefault="00ED3569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560" w:type="dxa"/>
          </w:tcPr>
          <w:p w:rsidR="00ED3569" w:rsidRDefault="00ED3569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ED3569" w:rsidTr="00ED3569">
        <w:trPr>
          <w:trHeight w:val="370"/>
        </w:trPr>
        <w:tc>
          <w:tcPr>
            <w:tcW w:w="3227" w:type="dxa"/>
            <w:tcBorders>
              <w:bottom w:val="single" w:sz="4" w:space="0" w:color="auto"/>
            </w:tcBorders>
          </w:tcPr>
          <w:p w:rsidR="00ED3569" w:rsidRDefault="00ED3569" w:rsidP="00ED3569">
            <w:pPr>
              <w:pStyle w:val="GvdeMetni"/>
              <w:ind w:left="0"/>
            </w:pPr>
            <w:r>
              <w:t>A database for user and course 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D3569" w:rsidRDefault="00ED3569" w:rsidP="008C6FD5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ED3569" w:rsidRDefault="00ED3569" w:rsidP="00685AA7">
            <w:pPr>
              <w:pStyle w:val="GvdeMetni"/>
              <w:ind w:left="0"/>
            </w:pPr>
            <w:r>
              <w:t>It shall be secure.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3569" w:rsidRDefault="00822E31" w:rsidP="00685AA7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1</w:t>
            </w:r>
          </w:p>
        </w:tc>
      </w:tr>
      <w:tr w:rsidR="00ED3569" w:rsidTr="00ED3569">
        <w:trPr>
          <w:trHeight w:val="357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ED3569" w:rsidRDefault="00ED3569" w:rsidP="00685AA7">
            <w:pPr>
              <w:pStyle w:val="GvdeMetni"/>
              <w:ind w:left="0"/>
            </w:pPr>
            <w:r>
              <w:t>Hardware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D3569" w:rsidRDefault="00ED3569" w:rsidP="008C6FD5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ED3569" w:rsidRDefault="00ED3569" w:rsidP="00685AA7">
            <w:pPr>
              <w:pStyle w:val="GvdeMetni"/>
              <w:ind w:left="0"/>
            </w:pPr>
            <w:r>
              <w:t>The system will be on a virtual machine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3569" w:rsidRDefault="00822E31" w:rsidP="00822E31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2</w:t>
            </w:r>
          </w:p>
        </w:tc>
      </w:tr>
      <w:tr w:rsidR="00ED3569" w:rsidTr="00ED3569">
        <w:trPr>
          <w:trHeight w:val="350"/>
        </w:trPr>
        <w:tc>
          <w:tcPr>
            <w:tcW w:w="3227" w:type="dxa"/>
            <w:tcBorders>
              <w:top w:val="single" w:sz="4" w:space="0" w:color="auto"/>
            </w:tcBorders>
          </w:tcPr>
          <w:p w:rsidR="00ED3569" w:rsidRDefault="00ED3569" w:rsidP="001E0FC4">
            <w:pPr>
              <w:pStyle w:val="GvdeMetni"/>
              <w:ind w:left="0"/>
            </w:pPr>
            <w:r>
              <w:t>Environment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ED3569" w:rsidRDefault="00ED3569" w:rsidP="008C6FD5">
            <w:pPr>
              <w:pStyle w:val="GvdeMetni"/>
              <w:ind w:left="0"/>
              <w:jc w:val="center"/>
            </w:pPr>
            <w:r>
              <w:t>1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ED3569" w:rsidRDefault="00ED3569" w:rsidP="00ED3569">
            <w:pPr>
              <w:pStyle w:val="GvdeMetni"/>
              <w:ind w:left="0"/>
            </w:pPr>
            <w:r>
              <w:t>The system will be use Linux as environment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D3569" w:rsidRDefault="00822E31" w:rsidP="00822E31">
            <w:pPr>
              <w:pStyle w:val="GvdeMetni"/>
              <w:ind w:left="0"/>
            </w:pPr>
            <w:proofErr w:type="spellStart"/>
            <w:r>
              <w:t>Protoype</w:t>
            </w:r>
            <w:proofErr w:type="spellEnd"/>
            <w:r>
              <w:t xml:space="preserve"> 2</w:t>
            </w:r>
          </w:p>
        </w:tc>
      </w:tr>
    </w:tbl>
    <w:p w:rsidR="002B4085" w:rsidRPr="002B4085" w:rsidRDefault="002B4085" w:rsidP="00816C1B">
      <w:pPr>
        <w:pStyle w:val="GvdeMetni"/>
        <w:ind w:left="0"/>
      </w:pPr>
    </w:p>
    <w:sectPr w:rsidR="002B4085" w:rsidRPr="002B4085" w:rsidSect="00870C34"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152" w:rsidRDefault="00CD5152">
      <w:pPr>
        <w:spacing w:line="240" w:lineRule="auto"/>
      </w:pPr>
      <w:r>
        <w:separator/>
      </w:r>
    </w:p>
  </w:endnote>
  <w:endnote w:type="continuationSeparator" w:id="0">
    <w:p w:rsidR="00CD5152" w:rsidRDefault="00CD5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152" w:rsidRDefault="00CD5152">
      <w:pPr>
        <w:spacing w:line="240" w:lineRule="auto"/>
      </w:pPr>
      <w:r>
        <w:separator/>
      </w:r>
    </w:p>
  </w:footnote>
  <w:footnote w:type="continuationSeparator" w:id="0">
    <w:p w:rsidR="00CD5152" w:rsidRDefault="00CD51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0C34" w:rsidTr="00FC1E8A">
      <w:tc>
        <w:tcPr>
          <w:tcW w:w="6379" w:type="dxa"/>
        </w:tcPr>
        <w:p w:rsidR="00870C34" w:rsidRDefault="00870C34" w:rsidP="00FC1E8A">
          <w:proofErr w:type="spellStart"/>
          <w:r>
            <w:rPr>
              <w:b/>
            </w:rPr>
            <w:t>PepeFit</w:t>
          </w:r>
          <w:proofErr w:type="spellEnd"/>
        </w:p>
      </w:tc>
      <w:tc>
        <w:tcPr>
          <w:tcW w:w="3179" w:type="dxa"/>
        </w:tcPr>
        <w:p w:rsidR="00870C34" w:rsidRDefault="00870C34" w:rsidP="00FC1E8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70C34" w:rsidTr="00FC1E8A">
      <w:tc>
        <w:tcPr>
          <w:tcW w:w="6379" w:type="dxa"/>
        </w:tcPr>
        <w:p w:rsidR="00870C34" w:rsidRDefault="00CD5152" w:rsidP="00FC1E8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70C34">
            <w:t>Vision</w:t>
          </w:r>
          <w:r>
            <w:fldChar w:fldCharType="end"/>
          </w:r>
        </w:p>
      </w:tc>
      <w:tc>
        <w:tcPr>
          <w:tcW w:w="3179" w:type="dxa"/>
        </w:tcPr>
        <w:p w:rsidR="00870C34" w:rsidRDefault="00870C34" w:rsidP="00FC1E8A">
          <w:r>
            <w:t xml:space="preserve">  Date:  11/03/2018</w:t>
          </w:r>
        </w:p>
      </w:tc>
    </w:tr>
  </w:tbl>
  <w:p w:rsidR="00870C34" w:rsidRDefault="00870C3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26"/>
    <w:rsid w:val="000216C3"/>
    <w:rsid w:val="00032506"/>
    <w:rsid w:val="001076AB"/>
    <w:rsid w:val="0017739F"/>
    <w:rsid w:val="0019590E"/>
    <w:rsid w:val="001E0FC4"/>
    <w:rsid w:val="002B4085"/>
    <w:rsid w:val="0032192F"/>
    <w:rsid w:val="00375A4A"/>
    <w:rsid w:val="004B4135"/>
    <w:rsid w:val="004D0DED"/>
    <w:rsid w:val="0052614A"/>
    <w:rsid w:val="00582E13"/>
    <w:rsid w:val="00685AA7"/>
    <w:rsid w:val="007E2BD8"/>
    <w:rsid w:val="007E4A19"/>
    <w:rsid w:val="00816C1B"/>
    <w:rsid w:val="00822E31"/>
    <w:rsid w:val="00870C34"/>
    <w:rsid w:val="00877274"/>
    <w:rsid w:val="008C6FD5"/>
    <w:rsid w:val="00950A9F"/>
    <w:rsid w:val="00A17317"/>
    <w:rsid w:val="00AA278D"/>
    <w:rsid w:val="00AE4979"/>
    <w:rsid w:val="00B549C8"/>
    <w:rsid w:val="00BB7EE1"/>
    <w:rsid w:val="00BE2955"/>
    <w:rsid w:val="00BF5DC2"/>
    <w:rsid w:val="00C46F74"/>
    <w:rsid w:val="00CB5A82"/>
    <w:rsid w:val="00CD5152"/>
    <w:rsid w:val="00E66D76"/>
    <w:rsid w:val="00ED3569"/>
    <w:rsid w:val="00FA74CC"/>
    <w:rsid w:val="00FB7026"/>
    <w:rsid w:val="00F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KonuBal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semiHidden/>
    <w:rPr>
      <w:i/>
      <w:color w:val="0000FF"/>
    </w:rPr>
  </w:style>
  <w:style w:type="paragraph" w:styleId="GvdeMetniGirintisi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semiHidden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semiHidden/>
    <w:rPr>
      <w:i/>
      <w:iCs/>
      <w:color w:val="0000FF"/>
      <w:sz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KonuBal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semiHidden/>
    <w:rPr>
      <w:i/>
      <w:color w:val="0000FF"/>
    </w:rPr>
  </w:style>
  <w:style w:type="paragraph" w:styleId="GvdeMetniGirintisi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semiHidden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semiHidden/>
    <w:rPr>
      <w:i/>
      <w:iCs/>
      <w:color w:val="0000FF"/>
      <w:sz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vi\Downloads\vision_tpl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49866-A7C8-4EDB-9B0E-7B4EF242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214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Mavi</dc:creator>
  <cp:lastModifiedBy>Mavi</cp:lastModifiedBy>
  <cp:revision>3</cp:revision>
  <cp:lastPrinted>2001-03-15T11:26:00Z</cp:lastPrinted>
  <dcterms:created xsi:type="dcterms:W3CDTF">2018-03-11T11:45:00Z</dcterms:created>
  <dcterms:modified xsi:type="dcterms:W3CDTF">2018-03-11T16:33:00Z</dcterms:modified>
</cp:coreProperties>
</file>