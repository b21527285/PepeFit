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7307E8">
      <w:pPr>
        <w:pStyle w:val="KonuBal"/>
      </w:pPr>
      <w:r>
        <w:fldChar w:fldCharType="begin"/>
      </w:r>
      <w:r>
        <w:instrText xml:space="preserve"> SUBJECT  \* MERGEFORMAT </w:instrText>
      </w:r>
      <w:r>
        <w:fldChar w:fldCharType="separate"/>
      </w:r>
      <w:r w:rsidR="005370D6">
        <w:t>&lt;Project Name&gt;</w:t>
      </w:r>
      <w:r>
        <w:fldChar w:fldCharType="end"/>
      </w:r>
    </w:p>
    <w:p w:rsidR="007307E8" w:rsidRDefault="000B78E6">
      <w:pPr>
        <w:pStyle w:val="KonuBal"/>
      </w:pPr>
      <w:r>
        <w:t xml:space="preserve">System-Wide Requirements </w:t>
      </w:r>
      <w:r w:rsidR="00455F93">
        <w:t>Specification</w:t>
      </w:r>
    </w:p>
    <w:p w:rsidR="007307E8" w:rsidRDefault="007307E8">
      <w:pPr>
        <w:pStyle w:val="GvdeMetni3"/>
      </w:pPr>
      <w:r>
        <w:t xml:space="preserve">Usage note: There is procedural guidance within this template that appears in a style named </w:t>
      </w:r>
      <w:proofErr w:type="spellStart"/>
      <w:r>
        <w:t>InfoBlue</w:t>
      </w:r>
      <w:proofErr w:type="spellEnd"/>
      <w:r>
        <w:t>.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Balk1"/>
      </w:pPr>
      <w:bookmarkStart w:id="0" w:name="_Toc436203377"/>
      <w:bookmarkStart w:id="1" w:name="_Toc452813577"/>
      <w:r>
        <w:t>Introduction</w:t>
      </w:r>
    </w:p>
    <w:bookmarkEnd w:id="0"/>
    <w:bookmarkEnd w:id="1"/>
    <w:p w:rsidR="006058A0" w:rsidRDefault="00936B07" w:rsidP="006058A0">
      <w:pPr>
        <w:pStyle w:val="Balk1"/>
      </w:pPr>
      <w:r>
        <w:t>System</w:t>
      </w:r>
      <w:r w:rsidR="000B78E6">
        <w:t>-W</w:t>
      </w:r>
      <w:r w:rsidR="008642C2">
        <w:t>ide</w:t>
      </w:r>
      <w:r w:rsidR="0092076C">
        <w:t xml:space="preserve"> </w:t>
      </w:r>
      <w:r w:rsidR="00AD1214">
        <w:t>Functional</w:t>
      </w:r>
      <w:r w:rsidR="005E51CA">
        <w:t xml:space="preserve"> Requirements</w:t>
      </w: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Balk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C96981" w:rsidRPr="00C96981" w:rsidRDefault="00CF4A98" w:rsidP="00A17D7E">
      <w:pPr>
        <w:pStyle w:val="GvdeMetni"/>
      </w:pPr>
      <w:r>
        <w:t xml:space="preserve">For </w:t>
      </w:r>
      <w:r w:rsidR="00A17D7E">
        <w:t xml:space="preserve">creating a </w:t>
      </w:r>
      <w:r>
        <w:t xml:space="preserve">good system, we </w:t>
      </w:r>
      <w:proofErr w:type="gramStart"/>
      <w:r>
        <w:t xml:space="preserve">have </w:t>
      </w:r>
      <w:r w:rsidR="00A17D7E">
        <w:t>to</w:t>
      </w:r>
      <w:proofErr w:type="gramEnd"/>
      <w:r w:rsidR="00A17D7E">
        <w:t xml:space="preserve"> provide some qualities like usability, </w:t>
      </w:r>
      <w:proofErr w:type="spellStart"/>
      <w:r w:rsidR="00A17D7E">
        <w:t>realiability</w:t>
      </w:r>
      <w:proofErr w:type="spellEnd"/>
      <w:r w:rsidR="00A17D7E">
        <w:t>, performance and supportability.</w:t>
      </w:r>
    </w:p>
    <w:p w:rsidR="008C2B65" w:rsidRDefault="008C2B65" w:rsidP="008C2B65">
      <w:pPr>
        <w:pStyle w:val="Balk2"/>
      </w:pPr>
      <w:r>
        <w:t>Usability</w:t>
      </w:r>
    </w:p>
    <w:p w:rsidR="00C96981" w:rsidRDefault="008C2B65" w:rsidP="00C96981">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A17D7E" w:rsidRDefault="00A17D7E" w:rsidP="00A17D7E">
      <w:pPr>
        <w:pStyle w:val="GvdeMetni"/>
        <w:numPr>
          <w:ilvl w:val="0"/>
          <w:numId w:val="25"/>
        </w:numPr>
      </w:pPr>
      <w:r>
        <w:t>The user shall be access easily his/her account.</w:t>
      </w:r>
    </w:p>
    <w:p w:rsidR="00A17D7E" w:rsidRDefault="00A17D7E" w:rsidP="00A17D7E">
      <w:pPr>
        <w:pStyle w:val="GvdeMetni"/>
        <w:numPr>
          <w:ilvl w:val="0"/>
          <w:numId w:val="25"/>
        </w:numPr>
      </w:pPr>
      <w:r>
        <w:t>The user shall be easily login and logout from the system.</w:t>
      </w:r>
    </w:p>
    <w:p w:rsidR="00A17D7E" w:rsidRDefault="00A17D7E" w:rsidP="00A17D7E">
      <w:pPr>
        <w:pStyle w:val="GvdeMetni"/>
        <w:numPr>
          <w:ilvl w:val="0"/>
          <w:numId w:val="25"/>
        </w:numPr>
      </w:pPr>
      <w:r>
        <w:t xml:space="preserve">The user shall be </w:t>
      </w:r>
      <w:r w:rsidR="00332C1D">
        <w:t>access what he/she wants at most 3 clicks.</w:t>
      </w:r>
    </w:p>
    <w:p w:rsidR="00332C1D" w:rsidRDefault="00332C1D" w:rsidP="00A17D7E">
      <w:pPr>
        <w:pStyle w:val="GvdeMetni"/>
        <w:numPr>
          <w:ilvl w:val="0"/>
          <w:numId w:val="25"/>
        </w:numPr>
      </w:pPr>
      <w:r>
        <w:t xml:space="preserve">The user shall be freely </w:t>
      </w:r>
      <w:proofErr w:type="gramStart"/>
      <w:r>
        <w:t>navigate</w:t>
      </w:r>
      <w:proofErr w:type="gramEnd"/>
      <w:r>
        <w:t xml:space="preserve"> through the system.</w:t>
      </w:r>
    </w:p>
    <w:p w:rsidR="00332C1D" w:rsidRDefault="00332C1D" w:rsidP="00A17D7E">
      <w:pPr>
        <w:pStyle w:val="GvdeMetni"/>
        <w:numPr>
          <w:ilvl w:val="0"/>
          <w:numId w:val="25"/>
        </w:numPr>
      </w:pPr>
      <w:r>
        <w:t>The system shall be at most 4 deep tabs.</w:t>
      </w:r>
    </w:p>
    <w:p w:rsidR="00332C1D" w:rsidRPr="00A17D7E" w:rsidRDefault="00332C1D" w:rsidP="00A17D7E">
      <w:pPr>
        <w:pStyle w:val="GvdeMetni"/>
        <w:numPr>
          <w:ilvl w:val="0"/>
          <w:numId w:val="25"/>
        </w:numPr>
      </w:pPr>
      <w:r>
        <w:t>The user shall be do changes ea</w:t>
      </w:r>
      <w:r w:rsidR="005E1925">
        <w:t>sil</w:t>
      </w:r>
      <w:r>
        <w:t>y into his/her</w:t>
      </w:r>
      <w:r w:rsidR="005E1925">
        <w:t xml:space="preserve"> system</w:t>
      </w:r>
      <w:r>
        <w:t>.</w:t>
      </w:r>
    </w:p>
    <w:p w:rsidR="008C2B65" w:rsidRDefault="008C2B65" w:rsidP="008C2B65">
      <w:pPr>
        <w:pStyle w:val="Balk2"/>
      </w:pPr>
      <w:r>
        <w:t>Reliability</w:t>
      </w:r>
    </w:p>
    <w:p w:rsidR="008C2B65" w:rsidRDefault="008C2B65" w:rsidP="008C2B65">
      <w:pPr>
        <w:pStyle w:val="InfoBlue"/>
      </w:pPr>
      <w:r>
        <w:t xml:space="preserve"> [</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101C32" w:rsidRDefault="00101C32" w:rsidP="00826C97">
      <w:pPr>
        <w:pStyle w:val="GvdeMetni"/>
        <w:numPr>
          <w:ilvl w:val="0"/>
          <w:numId w:val="26"/>
        </w:numPr>
      </w:pPr>
      <w:r>
        <w:t xml:space="preserve">The system must secure the </w:t>
      </w:r>
      <w:proofErr w:type="spellStart"/>
      <w:r w:rsidR="00826C97" w:rsidRPr="00826C97">
        <w:t>information</w:t>
      </w:r>
      <w:r w:rsidR="00E402E2">
        <w:t>s</w:t>
      </w:r>
      <w:proofErr w:type="spellEnd"/>
      <w:r w:rsidR="00E402E2">
        <w:t xml:space="preserve"> of the users on any condition.</w:t>
      </w:r>
    </w:p>
    <w:p w:rsidR="00E402E2" w:rsidRDefault="00E402E2" w:rsidP="00101C32">
      <w:pPr>
        <w:pStyle w:val="GvdeMetni"/>
        <w:numPr>
          <w:ilvl w:val="0"/>
          <w:numId w:val="26"/>
        </w:numPr>
      </w:pPr>
      <w:r>
        <w:t>The system must do the transactions well with database.</w:t>
      </w:r>
    </w:p>
    <w:p w:rsidR="00E402E2" w:rsidRDefault="00E402E2" w:rsidP="00101C32">
      <w:pPr>
        <w:pStyle w:val="GvdeMetni"/>
        <w:numPr>
          <w:ilvl w:val="0"/>
          <w:numId w:val="26"/>
        </w:numPr>
      </w:pPr>
      <w:r>
        <w:t>The system shall have a good connection with DB.</w:t>
      </w:r>
    </w:p>
    <w:p w:rsidR="00E402E2" w:rsidRDefault="00E402E2" w:rsidP="00101C32">
      <w:pPr>
        <w:pStyle w:val="GvdeMetni"/>
        <w:numPr>
          <w:ilvl w:val="0"/>
          <w:numId w:val="26"/>
        </w:numPr>
      </w:pPr>
      <w:r>
        <w:t xml:space="preserve">The system shall </w:t>
      </w:r>
      <w:r w:rsidR="001A5D34">
        <w:t>stay</w:t>
      </w:r>
      <w:r>
        <w:t xml:space="preserve"> under control on a bad situation.</w:t>
      </w:r>
    </w:p>
    <w:p w:rsidR="00E402E2" w:rsidRDefault="00E402E2" w:rsidP="00101C32">
      <w:pPr>
        <w:pStyle w:val="GvdeMetni"/>
        <w:numPr>
          <w:ilvl w:val="0"/>
          <w:numId w:val="26"/>
        </w:numPr>
      </w:pPr>
      <w:r>
        <w:t xml:space="preserve">When a user change </w:t>
      </w:r>
      <w:r w:rsidR="003955F9">
        <w:t>something his/her account, system provides these changes at any time</w:t>
      </w:r>
      <w:r w:rsidR="00395CC8">
        <w:t xml:space="preserve"> </w:t>
      </w:r>
      <w:r w:rsidR="003955F9">
        <w:t>(durability)</w:t>
      </w:r>
      <w:r w:rsidR="00395CC8">
        <w:t>.</w:t>
      </w:r>
    </w:p>
    <w:p w:rsidR="008C2B65" w:rsidRDefault="008C2B65" w:rsidP="008C2B65">
      <w:pPr>
        <w:pStyle w:val="Balk2"/>
      </w:pPr>
      <w:r>
        <w:t>Performance</w:t>
      </w:r>
    </w:p>
    <w:p w:rsidR="008C2B65"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26C97" w:rsidRDefault="00004307" w:rsidP="00826C97">
      <w:pPr>
        <w:pStyle w:val="GvdeMetni"/>
        <w:numPr>
          <w:ilvl w:val="0"/>
          <w:numId w:val="27"/>
        </w:numPr>
      </w:pPr>
      <w:r>
        <w:t>The system should be handle many users at the same time.</w:t>
      </w:r>
    </w:p>
    <w:p w:rsidR="00004307" w:rsidRDefault="009C3FA9" w:rsidP="00826C97">
      <w:pPr>
        <w:pStyle w:val="GvdeMetni"/>
        <w:numPr>
          <w:ilvl w:val="0"/>
          <w:numId w:val="27"/>
        </w:numPr>
      </w:pPr>
      <w:r>
        <w:t xml:space="preserve">Login time shall be less than </w:t>
      </w:r>
      <w:r w:rsidR="00DA3562">
        <w:t>4</w:t>
      </w:r>
      <w:r>
        <w:t xml:space="preserve"> seconds.</w:t>
      </w:r>
    </w:p>
    <w:p w:rsidR="009C3FA9" w:rsidRDefault="009C3FA9" w:rsidP="00826C97">
      <w:pPr>
        <w:pStyle w:val="GvdeMetni"/>
        <w:numPr>
          <w:ilvl w:val="0"/>
          <w:numId w:val="27"/>
        </w:numPr>
      </w:pPr>
      <w:r>
        <w:t>Logout time shall be less t</w:t>
      </w:r>
      <w:r w:rsidR="00DA3562">
        <w:t>han 4 seconds.</w:t>
      </w:r>
    </w:p>
    <w:p w:rsidR="00DA3562" w:rsidRDefault="00DA3562" w:rsidP="00826C97">
      <w:pPr>
        <w:pStyle w:val="GvdeMetni"/>
        <w:numPr>
          <w:ilvl w:val="0"/>
          <w:numId w:val="27"/>
        </w:numPr>
      </w:pPr>
      <w:r>
        <w:lastRenderedPageBreak/>
        <w:t>The system’s response time shall be less than 5 seconds.</w:t>
      </w:r>
    </w:p>
    <w:p w:rsidR="00DA3562" w:rsidRPr="00826C97" w:rsidRDefault="00DA3562" w:rsidP="00DA3562">
      <w:pPr>
        <w:pStyle w:val="GvdeMetni"/>
        <w:numPr>
          <w:ilvl w:val="0"/>
          <w:numId w:val="27"/>
        </w:numPr>
      </w:pPr>
      <w:r>
        <w:t>The database connection time shall be less than 2 seconds.</w:t>
      </w:r>
    </w:p>
    <w:p w:rsidR="008C2B65" w:rsidRDefault="008C2B65" w:rsidP="008C2B65">
      <w:pPr>
        <w:pStyle w:val="Balk2"/>
      </w:pPr>
      <w:r>
        <w:t>Supportability</w:t>
      </w: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965E5" w:rsidRDefault="00184CBF" w:rsidP="008965E5">
      <w:pPr>
        <w:pStyle w:val="GvdeMetni"/>
        <w:numPr>
          <w:ilvl w:val="0"/>
          <w:numId w:val="28"/>
        </w:numPr>
      </w:pPr>
      <w:r>
        <w:t>We will perform maintenance of the system monthly.</w:t>
      </w:r>
    </w:p>
    <w:p w:rsidR="00184CBF" w:rsidRDefault="00184CBF" w:rsidP="008965E5">
      <w:pPr>
        <w:pStyle w:val="GvdeMetni"/>
        <w:numPr>
          <w:ilvl w:val="0"/>
          <w:numId w:val="28"/>
        </w:numPr>
      </w:pPr>
      <w:r>
        <w:t>Any bug will be resolve immediately.</w:t>
      </w:r>
    </w:p>
    <w:p w:rsidR="005000EA" w:rsidRDefault="00184CBF" w:rsidP="005000EA">
      <w:pPr>
        <w:pStyle w:val="GvdeMetni"/>
        <w:numPr>
          <w:ilvl w:val="0"/>
          <w:numId w:val="28"/>
        </w:numPr>
      </w:pPr>
      <w:r>
        <w:t>Users can be reach our app via any mobile device.</w:t>
      </w:r>
    </w:p>
    <w:p w:rsidR="005337A5" w:rsidRPr="008965E5" w:rsidRDefault="005337A5" w:rsidP="005337A5">
      <w:pPr>
        <w:pStyle w:val="GvdeMetni"/>
        <w:ind w:left="0"/>
      </w:pPr>
    </w:p>
    <w:p w:rsidR="008C2B65" w:rsidRPr="008C2B65" w:rsidRDefault="008C2B65" w:rsidP="008C2B65">
      <w:pPr>
        <w:pStyle w:val="GvdeMetni"/>
      </w:pPr>
    </w:p>
    <w:p w:rsidR="008642C2" w:rsidRDefault="008C2B65" w:rsidP="008642C2">
      <w:pPr>
        <w:pStyle w:val="Balk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Balk2"/>
      </w:pPr>
      <w:bookmarkStart w:id="2" w:name="_Toc492960770"/>
      <w:r>
        <w:t>User Interfaces</w:t>
      </w:r>
      <w:bookmarkEnd w:id="2"/>
    </w:p>
    <w:p w:rsidR="00394B81"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8965E5" w:rsidRPr="008965E5" w:rsidRDefault="006F159C" w:rsidP="006F159C">
      <w:pPr>
        <w:pStyle w:val="GvdeMetni"/>
        <w:ind w:left="0"/>
      </w:pPr>
      <w:r>
        <w:t>User Inter</w:t>
      </w:r>
      <w:r w:rsidR="0001582F">
        <w:t>f</w:t>
      </w:r>
      <w:r>
        <w:t xml:space="preserve">ace should be user-friendly and easy to navigate through the system’s functions. Detailed User Interface is added in Appendix B Document. </w:t>
      </w:r>
    </w:p>
    <w:p w:rsidR="008864B5" w:rsidRDefault="008864B5" w:rsidP="008864B5">
      <w:pPr>
        <w:pStyle w:val="Balk3"/>
        <w:numPr>
          <w:ilvl w:val="2"/>
          <w:numId w:val="29"/>
        </w:numPr>
      </w:pPr>
      <w:r>
        <w:t xml:space="preserve">Look &amp; Feel </w:t>
      </w:r>
    </w:p>
    <w:p w:rsidR="008864B5" w:rsidRDefault="008864B5" w:rsidP="008864B5">
      <w:pPr>
        <w:pStyle w:val="InfoBlue"/>
      </w:pPr>
      <w:r>
        <w:t xml:space="preserve">[Provide a description of the spirit of the interface. Your client may have given you </w:t>
      </w:r>
      <w:proofErr w:type="gramStart"/>
      <w:r>
        <w:t>particular demands</w:t>
      </w:r>
      <w:proofErr w:type="gramEnd"/>
      <w:r>
        <w:t xml:space="preserve"> such as style, colors to be used, and degree of interaction and so on. This section captures the requirements for the interface rather than the design for the interface.]</w:t>
      </w:r>
    </w:p>
    <w:p w:rsidR="008864B5" w:rsidRPr="008864B5" w:rsidRDefault="008864B5" w:rsidP="008864B5">
      <w:pPr>
        <w:pStyle w:val="GvdeMetni"/>
      </w:pPr>
      <w:r>
        <w:t xml:space="preserve">User interfaces is very important in a system. Because they are the only part that interact with the user. And user must have a good experience on our system. </w:t>
      </w:r>
      <w:proofErr w:type="gramStart"/>
      <w:r>
        <w:t>So</w:t>
      </w:r>
      <w:proofErr w:type="gramEnd"/>
      <w:r>
        <w:t xml:space="preserve"> user interface has a key role in the system. For to providing this, it should be simple and light. It should not tire the user when he/she navigate through the system. Color shall be designed for this navigating. UI should not be complex. It should not have more than 3-4 deep links. It should not have colors that can be tire user’s eyes.</w:t>
      </w:r>
    </w:p>
    <w:p w:rsidR="008864B5" w:rsidRDefault="008864B5" w:rsidP="008864B5">
      <w:pPr>
        <w:pStyle w:val="Balk3"/>
        <w:numPr>
          <w:ilvl w:val="2"/>
          <w:numId w:val="29"/>
        </w:numPr>
      </w:pPr>
      <w:r>
        <w:t>Layout and Navigation Requirements</w:t>
      </w:r>
    </w:p>
    <w:p w:rsidR="008864B5" w:rsidRDefault="00686046" w:rsidP="008864B5">
      <w:pPr>
        <w:ind w:left="720"/>
      </w:pPr>
      <w:r>
        <w:t xml:space="preserve">Layout can not be complex. </w:t>
      </w:r>
      <w:proofErr w:type="gramStart"/>
      <w:r>
        <w:t>So</w:t>
      </w:r>
      <w:proofErr w:type="gramEnd"/>
      <w:r>
        <w:t xml:space="preserve"> when a user </w:t>
      </w:r>
      <w:r w:rsidR="0008448E">
        <w:t xml:space="preserve">login to the system, he/she will encounter a simple layout. All the functionalities can be reach from the main window and can navigate between these functionalities. Each </w:t>
      </w:r>
      <w:proofErr w:type="gramStart"/>
      <w:r w:rsidR="0008448E">
        <w:t>functionalities</w:t>
      </w:r>
      <w:proofErr w:type="gramEnd"/>
      <w:r w:rsidR="0008448E">
        <w:t xml:space="preserve"> have its own window. User will be able to easily do his/her</w:t>
      </w:r>
      <w:r w:rsidR="005D5E6E">
        <w:t xml:space="preserve"> work via these tabs(windows).</w:t>
      </w:r>
      <w:r w:rsidR="00800C7A">
        <w:t xml:space="preserve"> We have three user types. They have different </w:t>
      </w:r>
      <w:proofErr w:type="gramStart"/>
      <w:r w:rsidR="00800C7A">
        <w:t>layout, but</w:t>
      </w:r>
      <w:proofErr w:type="gramEnd"/>
      <w:r w:rsidR="00800C7A">
        <w:t xml:space="preserve"> have same simplicity for navigating via functionalities.</w:t>
      </w:r>
      <w:r w:rsidR="00C84E9A">
        <w:t xml:space="preserve"> And there should not be an ambiguity while navigating through windows. It can be confusing for the user</w:t>
      </w:r>
      <w:r w:rsidR="00CC4791">
        <w:t>.</w:t>
      </w:r>
      <w:r w:rsidR="00337501" w:rsidRPr="00337501">
        <w:t xml:space="preserve"> </w:t>
      </w:r>
      <w:r w:rsidR="00337501">
        <w:t>Navigation bars’ names and windows’ names should not be confusing or very similar. Because user can be confused while navigating</w:t>
      </w:r>
    </w:p>
    <w:p w:rsidR="008864B5" w:rsidRDefault="008864B5" w:rsidP="008864B5">
      <w:pPr>
        <w:ind w:left="720"/>
        <w:rPr>
          <w:rStyle w:val="InfoBlueChar"/>
        </w:rPr>
      </w:pPr>
    </w:p>
    <w:p w:rsidR="008864B5" w:rsidRDefault="008864B5" w:rsidP="00C01625">
      <w:pPr>
        <w:pStyle w:val="Balk3"/>
        <w:numPr>
          <w:ilvl w:val="2"/>
          <w:numId w:val="29"/>
        </w:numPr>
      </w:pPr>
      <w:r>
        <w:t>Consistency</w:t>
      </w:r>
    </w:p>
    <w:p w:rsidR="00C01625" w:rsidRDefault="00C01625" w:rsidP="00337501">
      <w:pPr>
        <w:ind w:left="720"/>
        <w:rPr>
          <w:rStyle w:val="InfoBlueChar"/>
        </w:rPr>
      </w:pPr>
      <w:r>
        <w:t xml:space="preserve">One of the requirement for a good user interface experience is consistency. The windows should match its content, navigation bar and the other functions should be consistent with its content. And it should be give the same experience </w:t>
      </w:r>
      <w:r w:rsidR="00337501">
        <w:t xml:space="preserve">to the user on every time </w:t>
      </w:r>
      <w:r>
        <w:t xml:space="preserve">or </w:t>
      </w:r>
      <w:r w:rsidR="00337501">
        <w:t xml:space="preserve">should provide </w:t>
      </w:r>
      <w:r>
        <w:t xml:space="preserve">a better </w:t>
      </w:r>
      <w:r w:rsidR="00337501">
        <w:t>experience</w:t>
      </w:r>
      <w:r>
        <w:t xml:space="preserve"> while user using that window.</w:t>
      </w:r>
    </w:p>
    <w:p w:rsidR="008864B5" w:rsidRDefault="008864B5" w:rsidP="008864B5">
      <w:pPr>
        <w:pStyle w:val="Balk3"/>
        <w:numPr>
          <w:ilvl w:val="2"/>
          <w:numId w:val="29"/>
        </w:numPr>
      </w:pPr>
      <w:r>
        <w:t>User Personalization &amp; Customization Requirements</w:t>
      </w:r>
    </w:p>
    <w:p w:rsidR="008864B5" w:rsidRDefault="008864B5" w:rsidP="008864B5">
      <w:pPr>
        <w:pStyle w:val="InfoBlue"/>
      </w:pPr>
      <w:r>
        <w:t>[Requirements on content that should automatically displayed to users or available based on user attributes. Sometimes users allowed to customize the content displayed or to personalize displayed content.]</w:t>
      </w:r>
    </w:p>
    <w:p w:rsidR="008864B5" w:rsidRDefault="005124F4" w:rsidP="0001582F">
      <w:pPr>
        <w:pStyle w:val="GvdeMetni"/>
      </w:pPr>
      <w:r>
        <w:t xml:space="preserve">For creating many user types, we </w:t>
      </w:r>
      <w:proofErr w:type="gramStart"/>
      <w:r>
        <w:t>have to</w:t>
      </w:r>
      <w:proofErr w:type="gramEnd"/>
      <w:r>
        <w:t xml:space="preserve"> create different layouts, doing customization for that user type. In our system, admin, user and trainer have different layout. Because admin should be able to control over the </w:t>
      </w:r>
      <w:proofErr w:type="gramStart"/>
      <w:r>
        <w:t>system</w:t>
      </w:r>
      <w:proofErr w:type="gramEnd"/>
      <w:r>
        <w:t xml:space="preserve"> so </w:t>
      </w:r>
      <w:r w:rsidR="000700FF">
        <w:t>we have providing this functionality with a different layout customization.</w:t>
      </w:r>
      <w:r w:rsidR="00AB1E61">
        <w:t xml:space="preserve"> Trainer should be able to control his </w:t>
      </w:r>
      <w:proofErr w:type="gramStart"/>
      <w:r w:rsidR="00AB1E61">
        <w:t>class</w:t>
      </w:r>
      <w:proofErr w:type="gramEnd"/>
      <w:r w:rsidR="00AB1E61">
        <w:t xml:space="preserve"> or a user should be able to organize his/her </w:t>
      </w:r>
      <w:r w:rsidR="002F1C81">
        <w:t xml:space="preserve">schedules. So </w:t>
      </w:r>
      <w:proofErr w:type="gramStart"/>
      <w:r w:rsidR="002F1C81">
        <w:t>basically</w:t>
      </w:r>
      <w:proofErr w:type="gramEnd"/>
      <w:r w:rsidR="002F1C81">
        <w:t xml:space="preserve"> we have to customize for every user and theirs functionalities.</w:t>
      </w:r>
    </w:p>
    <w:p w:rsidR="005000EA" w:rsidRDefault="005000EA" w:rsidP="0001582F">
      <w:pPr>
        <w:pStyle w:val="GvdeMetni"/>
      </w:pPr>
    </w:p>
    <w:p w:rsidR="005000EA" w:rsidRDefault="005000EA" w:rsidP="0001582F">
      <w:pPr>
        <w:pStyle w:val="GvdeMetni"/>
      </w:pPr>
    </w:p>
    <w:p w:rsidR="005000EA" w:rsidRDefault="005000EA" w:rsidP="0001582F">
      <w:pPr>
        <w:pStyle w:val="GvdeMetni"/>
      </w:pPr>
    </w:p>
    <w:p w:rsidR="005000EA" w:rsidRDefault="005000EA" w:rsidP="0001582F">
      <w:pPr>
        <w:pStyle w:val="GvdeMetni"/>
      </w:pPr>
    </w:p>
    <w:p w:rsidR="00394B81" w:rsidRDefault="00394B81" w:rsidP="00394B81">
      <w:pPr>
        <w:pStyle w:val="Balk2"/>
      </w:pPr>
      <w:bookmarkStart w:id="3" w:name="_Toc492960772"/>
      <w:r>
        <w:t>Interfaces</w:t>
      </w:r>
      <w:bookmarkEnd w:id="3"/>
      <w:r>
        <w:t xml:space="preserve"> to External Systems or Devices</w:t>
      </w:r>
    </w:p>
    <w:p w:rsidR="00394B81" w:rsidRDefault="00394B81" w:rsidP="00394B81">
      <w:pPr>
        <w:pStyle w:val="Balk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441E7A" w:rsidRPr="00441E7A" w:rsidRDefault="00441E7A" w:rsidP="00441E7A">
      <w:pPr>
        <w:pStyle w:val="GvdeMetni"/>
        <w:ind w:left="0"/>
      </w:pPr>
      <w:r>
        <w:tab/>
      </w:r>
      <w:r w:rsidR="0034646E">
        <w:t xml:space="preserve">We are doing a Gym Automation. </w:t>
      </w:r>
      <w:proofErr w:type="gramStart"/>
      <w:r w:rsidR="0034646E">
        <w:t>So</w:t>
      </w:r>
      <w:proofErr w:type="gramEnd"/>
      <w:r w:rsidR="0034646E">
        <w:t xml:space="preserve"> we have to store the data of the users, trainers etc. For this </w:t>
      </w:r>
      <w:proofErr w:type="gramStart"/>
      <w:r w:rsidR="0034646E">
        <w:t>purpose</w:t>
      </w:r>
      <w:proofErr w:type="gramEnd"/>
      <w:r w:rsidR="0034646E">
        <w:t xml:space="preserve"> we have to use a Database. </w:t>
      </w:r>
      <w:r w:rsidR="00D859B3">
        <w:t>For this we</w:t>
      </w:r>
      <w:r w:rsidR="0034646E">
        <w:t xml:space="preserve"> will use MySQL database and our developing language is Java. </w:t>
      </w:r>
      <w:proofErr w:type="gramStart"/>
      <w:r w:rsidR="0034646E">
        <w:t>So</w:t>
      </w:r>
      <w:proofErr w:type="gramEnd"/>
      <w:r w:rsidR="0034646E">
        <w:t xml:space="preserve"> we have to connect with this Database </w:t>
      </w:r>
      <w:r w:rsidR="00823B51">
        <w:t xml:space="preserve">and </w:t>
      </w:r>
      <w:r w:rsidR="0034646E">
        <w:t>Java</w:t>
      </w:r>
      <w:r w:rsidR="00823B51">
        <w:t xml:space="preserve"> Application</w:t>
      </w:r>
      <w:r w:rsidR="0034646E">
        <w:t xml:space="preserve">. We can accomplish this with JDBC (Java Database Connectivity). It’s a tool that provides a connection between Database and </w:t>
      </w:r>
      <w:r w:rsidR="00823B51">
        <w:t>our</w:t>
      </w:r>
      <w:r w:rsidR="0034646E">
        <w:t xml:space="preserve"> application.</w:t>
      </w:r>
      <w:r w:rsidR="00823B51">
        <w:t xml:space="preserve"> </w:t>
      </w:r>
    </w:p>
    <w:p w:rsidR="00394B81" w:rsidRDefault="00394B81" w:rsidP="00394B81">
      <w:pPr>
        <w:pStyle w:val="Balk3"/>
      </w:pPr>
      <w:bookmarkStart w:id="4" w:name="_Toc492960771"/>
      <w:r>
        <w:t>Hardware Interfaces</w:t>
      </w:r>
      <w:bookmarkStart w:id="5" w:name="_GoBack"/>
      <w:bookmarkEnd w:id="4"/>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452261" w:rsidRPr="00452261" w:rsidRDefault="00452261" w:rsidP="00452261">
      <w:pPr>
        <w:pStyle w:val="GvdeMetni"/>
      </w:pPr>
      <w:r>
        <w:t>We don’t have any hardware interfaces.</w:t>
      </w:r>
    </w:p>
    <w:p w:rsidR="00100244" w:rsidRDefault="00394B81" w:rsidP="00100244">
      <w:pPr>
        <w:pStyle w:val="Balk3"/>
      </w:pPr>
      <w:bookmarkStart w:id="6" w:name="_Toc492960773"/>
      <w:r>
        <w:t>Communications Interface</w:t>
      </w:r>
      <w:bookmarkEnd w:id="6"/>
      <w:r w:rsidR="00100244">
        <w:t xml:space="preserve">s </w:t>
      </w:r>
    </w:p>
    <w:p w:rsidR="00100244" w:rsidRPr="00100244" w:rsidRDefault="00100244" w:rsidP="00100244">
      <w:pPr>
        <w:ind w:firstLine="720"/>
        <w:sectPr w:rsidR="00100244" w:rsidRPr="00100244">
          <w:headerReference w:type="default" r:id="rId8"/>
          <w:footerReference w:type="default" r:id="rId9"/>
          <w:pgSz w:w="12240" w:h="15840" w:code="1"/>
          <w:pgMar w:top="1440" w:right="1440" w:bottom="1440" w:left="1440" w:header="720" w:footer="720" w:gutter="0"/>
          <w:cols w:space="720"/>
        </w:sectPr>
      </w:pPr>
      <w:r>
        <w:t>We don’t have any communication interfaces.</w:t>
      </w:r>
    </w:p>
    <w:p w:rsidR="008645FB" w:rsidRDefault="008645FB" w:rsidP="008645FB">
      <w:pPr>
        <w:pStyle w:val="Balk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Default="008645FB" w:rsidP="008645FB">
      <w:pPr>
        <w:pStyle w:val="InfoBlue"/>
      </w:pPr>
      <w:r>
        <w:t>Organize this document on rule classes, a</w:t>
      </w:r>
      <w:r w:rsidRPr="00FE64DF">
        <w:t xml:space="preserve"> </w:t>
      </w:r>
      <w:proofErr w:type="gramStart"/>
      <w:r w:rsidRPr="00FE64DF">
        <w:t>high level</w:t>
      </w:r>
      <w:proofErr w:type="gramEnd"/>
      <w:r w:rsidRPr="00FE64DF">
        <w:t xml:space="preserve">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5343FB" w:rsidRPr="005343FB" w:rsidRDefault="005343FB" w:rsidP="005343FB">
      <w:pPr>
        <w:pStyle w:val="GvdeMetni"/>
      </w:pPr>
    </w:p>
    <w:p w:rsidR="008645FB" w:rsidRDefault="00611546" w:rsidP="008645FB">
      <w:pPr>
        <w:pStyle w:val="Balk2"/>
      </w:pPr>
      <w:r>
        <w:t>Course Related Rules</w:t>
      </w:r>
    </w:p>
    <w:p w:rsidR="008645FB" w:rsidRDefault="00611546" w:rsidP="00C03B12">
      <w:pPr>
        <w:pStyle w:val="Balk3"/>
      </w:pPr>
      <w:r>
        <w:t>Number of Course</w:t>
      </w:r>
      <w:r w:rsidR="00396F1F">
        <w:t>s</w:t>
      </w:r>
      <w:r>
        <w:t xml:space="preserve"> That User Can Take Daily</w:t>
      </w:r>
      <w:r w:rsidR="00EF63D0">
        <w:t xml:space="preserve"> Rule</w:t>
      </w:r>
    </w:p>
    <w:p w:rsidR="00C03B12" w:rsidRDefault="00611546" w:rsidP="00C03B12">
      <w:pPr>
        <w:pStyle w:val="GvdeMetni"/>
      </w:pPr>
      <w:r>
        <w:t>If user tries to take one more course in that day, system won’t allow to do that.</w:t>
      </w:r>
    </w:p>
    <w:p w:rsidR="00396F1F" w:rsidRDefault="00396F1F" w:rsidP="00396F1F">
      <w:pPr>
        <w:pStyle w:val="Balk3"/>
      </w:pPr>
      <w:r>
        <w:t>Course Quota</w:t>
      </w:r>
      <w:r w:rsidR="00EF63D0">
        <w:t xml:space="preserve"> Rule</w:t>
      </w:r>
    </w:p>
    <w:p w:rsidR="00396F1F" w:rsidRDefault="00396F1F" w:rsidP="00396F1F">
      <w:pPr>
        <w:ind w:left="720"/>
      </w:pPr>
      <w:r>
        <w:t>If user tries to take a course that its quota full, system won’t allow to do that.</w:t>
      </w:r>
    </w:p>
    <w:p w:rsidR="00EF63D0" w:rsidRDefault="00EF63D0" w:rsidP="00EF63D0">
      <w:pPr>
        <w:pStyle w:val="Balk3"/>
      </w:pPr>
      <w:r>
        <w:t>Course Time Rule</w:t>
      </w:r>
    </w:p>
    <w:p w:rsidR="00EF63D0" w:rsidRDefault="00EF63D0" w:rsidP="00EF63D0">
      <w:pPr>
        <w:ind w:left="720"/>
      </w:pPr>
      <w:r>
        <w:t xml:space="preserve">If user tried to change his/her course time at the same day, if </w:t>
      </w:r>
      <w:r w:rsidR="00B972D1">
        <w:t xml:space="preserve">course’s quota is full at that </w:t>
      </w:r>
      <w:proofErr w:type="spellStart"/>
      <w:proofErr w:type="gramStart"/>
      <w:r w:rsidR="00B972D1">
        <w:t>time,system</w:t>
      </w:r>
      <w:proofErr w:type="spellEnd"/>
      <w:proofErr w:type="gramEnd"/>
      <w:r w:rsidR="00B972D1">
        <w:t xml:space="preserve"> won’t allow to change the </w:t>
      </w:r>
      <w:r w:rsidR="00C03B12">
        <w:t xml:space="preserve">his/her </w:t>
      </w:r>
      <w:r w:rsidR="00B972D1">
        <w:t>course time.</w:t>
      </w:r>
    </w:p>
    <w:p w:rsidR="00087AB2" w:rsidRDefault="00087AB2" w:rsidP="00EF63D0">
      <w:pPr>
        <w:ind w:left="720"/>
      </w:pPr>
    </w:p>
    <w:p w:rsidR="00087AB2" w:rsidRDefault="00087AB2" w:rsidP="00087AB2">
      <w:pPr>
        <w:pStyle w:val="Balk3"/>
      </w:pPr>
      <w:r>
        <w:t>Swapping Course Rule</w:t>
      </w:r>
    </w:p>
    <w:p w:rsidR="00087AB2" w:rsidRDefault="00087AB2" w:rsidP="00087AB2">
      <w:pPr>
        <w:ind w:left="720"/>
      </w:pPr>
      <w:r>
        <w:t xml:space="preserve">If two users </w:t>
      </w:r>
      <w:proofErr w:type="gramStart"/>
      <w:r>
        <w:t>wants</w:t>
      </w:r>
      <w:proofErr w:type="gramEnd"/>
      <w:r>
        <w:t xml:space="preserve"> two swap their courses, system won’t allow to do that. They </w:t>
      </w:r>
      <w:proofErr w:type="gramStart"/>
      <w:r>
        <w:t>have to</w:t>
      </w:r>
      <w:proofErr w:type="gramEnd"/>
      <w:r>
        <w:t xml:space="preserve"> contact with the trainer.</w:t>
      </w:r>
    </w:p>
    <w:p w:rsidR="008769BF" w:rsidRDefault="008769BF" w:rsidP="008769BF">
      <w:pPr>
        <w:pStyle w:val="Balk3"/>
      </w:pPr>
      <w:r>
        <w:t>Penalty Rule</w:t>
      </w:r>
    </w:p>
    <w:p w:rsidR="008769BF" w:rsidRPr="008769BF" w:rsidRDefault="008769BF" w:rsidP="008769BF">
      <w:pPr>
        <w:ind w:left="720"/>
      </w:pPr>
      <w:r>
        <w:t>If user did not attend the courses three in a row, system will give him/her a penalty that he/she won’t take course for a week</w:t>
      </w:r>
    </w:p>
    <w:p w:rsidR="008769BF" w:rsidRPr="00087AB2" w:rsidRDefault="008769BF" w:rsidP="008769BF"/>
    <w:p w:rsidR="00C03B12" w:rsidRDefault="00C03B12" w:rsidP="008769BF"/>
    <w:p w:rsidR="00C03B12" w:rsidRDefault="009D0BCB" w:rsidP="00C03B12">
      <w:pPr>
        <w:pStyle w:val="Balk2"/>
      </w:pPr>
      <w:r>
        <w:t>User Related Rules</w:t>
      </w:r>
    </w:p>
    <w:p w:rsidR="009D0BCB" w:rsidRDefault="009D0BCB" w:rsidP="009D0BCB">
      <w:pPr>
        <w:pStyle w:val="Balk3"/>
      </w:pPr>
      <w:r>
        <w:t>User Creation Rule</w:t>
      </w:r>
    </w:p>
    <w:p w:rsidR="00FB06A5" w:rsidRDefault="009D0BCB" w:rsidP="00FB06A5">
      <w:pPr>
        <w:ind w:left="720"/>
      </w:pPr>
      <w:r>
        <w:t xml:space="preserve">Only admin can create </w:t>
      </w:r>
      <w:proofErr w:type="gramStart"/>
      <w:r>
        <w:t>an</w:t>
      </w:r>
      <w:proofErr w:type="gramEnd"/>
      <w:r>
        <w:t xml:space="preserve"> user.</w:t>
      </w:r>
    </w:p>
    <w:p w:rsidR="00FB06A5" w:rsidRDefault="00FB06A5" w:rsidP="00FB06A5">
      <w:pPr>
        <w:pStyle w:val="Balk3"/>
      </w:pPr>
      <w:r>
        <w:t xml:space="preserve">User </w:t>
      </w:r>
      <w:r>
        <w:t>Information Update Rule</w:t>
      </w:r>
    </w:p>
    <w:p w:rsidR="00FB06A5" w:rsidRDefault="00FB06A5" w:rsidP="00FB06A5">
      <w:pPr>
        <w:ind w:left="720"/>
      </w:pPr>
      <w:r>
        <w:t>Only trainer or admin can update user’s information, his/her body specs that changing in a time.</w:t>
      </w:r>
    </w:p>
    <w:p w:rsidR="00AC6245" w:rsidRPr="00FB06A5" w:rsidRDefault="00AC6245" w:rsidP="00087AB2"/>
    <w:p w:rsidR="00EF63D0" w:rsidRDefault="00EF63D0" w:rsidP="00BC09FB"/>
    <w:p w:rsidR="00BC09FB" w:rsidRDefault="00BC09FB" w:rsidP="00BC09FB"/>
    <w:p w:rsidR="00BC09FB" w:rsidRDefault="00BC09FB" w:rsidP="00BC09FB"/>
    <w:p w:rsidR="00BC09FB" w:rsidRDefault="00BC09FB" w:rsidP="00BC09FB"/>
    <w:p w:rsidR="00BC09FB" w:rsidRDefault="00BC09FB" w:rsidP="00BC09FB"/>
    <w:p w:rsidR="00BC09FB" w:rsidRDefault="00BC09FB" w:rsidP="00BC09FB"/>
    <w:p w:rsidR="00BC09FB" w:rsidRDefault="00BC09FB" w:rsidP="00BC09FB"/>
    <w:p w:rsidR="00BC09FB" w:rsidRDefault="00BC09FB" w:rsidP="00BC09FB"/>
    <w:p w:rsidR="00BC09FB" w:rsidRDefault="00BC09FB" w:rsidP="00BC09FB"/>
    <w:p w:rsidR="00BC09FB" w:rsidRPr="00611546" w:rsidRDefault="00BC09FB" w:rsidP="00BC09FB"/>
    <w:p w:rsidR="00D95381" w:rsidRDefault="00846F25" w:rsidP="00D95381">
      <w:pPr>
        <w:pStyle w:val="Balk1"/>
      </w:pPr>
      <w:bookmarkStart w:id="7" w:name="_Toc492960765"/>
      <w:r>
        <w:lastRenderedPageBreak/>
        <w:t>System</w:t>
      </w:r>
      <w:r w:rsidR="00D95381">
        <w:t xml:space="preserve"> Constraints</w:t>
      </w:r>
      <w:bookmarkEnd w:id="7"/>
    </w:p>
    <w:p w:rsid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BC09FB" w:rsidRDefault="00BC09FB" w:rsidP="00BC09FB">
      <w:pPr>
        <w:pStyle w:val="GvdeMetni"/>
      </w:pPr>
      <w:r>
        <w:t>Our system will be written in Java. We will use MySQL as a Database and connect with them JDBC. On the server side,</w:t>
      </w:r>
      <w:r w:rsidR="00FE2E7F">
        <w:t xml:space="preserve"> we will use Tomcat server and for the storing these we will use Google Clouds</w:t>
      </w:r>
      <w:r w:rsidR="005678AF">
        <w:t xml:space="preserve">. In the server side, we will user JSF for connecting to UI and Server. </w:t>
      </w:r>
    </w:p>
    <w:p w:rsidR="005678AF" w:rsidRPr="00BC09FB" w:rsidRDefault="00B73DDA" w:rsidP="00BC09FB">
      <w:pPr>
        <w:pStyle w:val="GvdeMetni"/>
      </w:pPr>
      <w:r>
        <w:t>Our system can be used as a Browser Web Application. You can access anywhere if you have a brow</w:t>
      </w:r>
      <w:r w:rsidR="001453CB">
        <w:t>s</w:t>
      </w:r>
      <w:r>
        <w:t>er.</w:t>
      </w:r>
      <w:r w:rsidR="001453CB">
        <w:t xml:space="preserve"> And we will use Eclipse for develop </w:t>
      </w:r>
      <w:r w:rsidR="00D002C0">
        <w:t xml:space="preserve">this </w:t>
      </w:r>
      <w:r w:rsidR="001453CB">
        <w:t>java project.</w:t>
      </w:r>
    </w:p>
    <w:p w:rsidR="001229FF" w:rsidRDefault="00846F25" w:rsidP="005A7A45">
      <w:pPr>
        <w:pStyle w:val="Balk1"/>
      </w:pPr>
      <w:r>
        <w:t>System</w:t>
      </w:r>
      <w:r w:rsidR="009237C4">
        <w:t xml:space="preserve"> Compliance</w:t>
      </w:r>
    </w:p>
    <w:p w:rsidR="001229FF" w:rsidRDefault="001229FF" w:rsidP="001229FF">
      <w:pPr>
        <w:pStyle w:val="Balk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EB24F3" w:rsidRPr="00EB24F3" w:rsidRDefault="00EB24F3" w:rsidP="00EB24F3">
      <w:pPr>
        <w:pStyle w:val="GvdeMetni"/>
      </w:pPr>
      <w:r>
        <w:t xml:space="preserve">We are developing this system for the gyms. So if a gym wants to use this application, it has to contact us and buy </w:t>
      </w:r>
      <w:r w:rsidR="00AB6445">
        <w:t>a license</w:t>
      </w:r>
      <w:r w:rsidR="00AB6445">
        <w:t xml:space="preserve"> </w:t>
      </w:r>
      <w:r w:rsidR="00AB6445">
        <w:t xml:space="preserve">from </w:t>
      </w:r>
      <w:proofErr w:type="gramStart"/>
      <w:r w:rsidR="00AB6445">
        <w:t>us</w:t>
      </w:r>
      <w:r w:rsidR="00AB6445">
        <w:t xml:space="preserve">  according</w:t>
      </w:r>
      <w:proofErr w:type="gramEnd"/>
      <w:r w:rsidR="00AB6445">
        <w:t xml:space="preserve"> to use this application</w:t>
      </w:r>
      <w:r>
        <w:t>.</w:t>
      </w:r>
      <w:r w:rsidR="00AB6445">
        <w:t xml:space="preserve"> Other than </w:t>
      </w:r>
      <w:proofErr w:type="gramStart"/>
      <w:r w:rsidR="00AB6445">
        <w:t>that</w:t>
      </w:r>
      <w:proofErr w:type="gramEnd"/>
      <w:r w:rsidR="00AB6445">
        <w:t xml:space="preserve"> we don’t </w:t>
      </w:r>
      <w:r w:rsidR="00351CC3">
        <w:t xml:space="preserve">want </w:t>
      </w:r>
      <w:r w:rsidR="00AB6445">
        <w:t>any licensing.</w:t>
      </w:r>
    </w:p>
    <w:p w:rsidR="001229FF" w:rsidRDefault="001229FF" w:rsidP="001229FF">
      <w:pPr>
        <w:pStyle w:val="Balk2"/>
      </w:pPr>
      <w:bookmarkStart w:id="9" w:name="_Toc492960775"/>
      <w:r>
        <w:t>Legal, Copyright, and Other Notices</w:t>
      </w:r>
      <w:bookmarkEnd w:id="9"/>
    </w:p>
    <w:p w:rsidR="00AB6445" w:rsidRPr="00AB6445" w:rsidRDefault="001229FF" w:rsidP="00351CC3">
      <w:pPr>
        <w:pStyle w:val="InfoBlue"/>
      </w:pPr>
      <w:r>
        <w:t>[This section describes any necessary legal disclaimers, warranties, copyright notices, patent notice, wordmark, trademark, or logo compliance issues for the software.]</w:t>
      </w:r>
    </w:p>
    <w:p w:rsidR="00F2675C" w:rsidRPr="00F2675C" w:rsidRDefault="00F2675C" w:rsidP="00F2675C">
      <w:pPr>
        <w:pStyle w:val="GvdeMetni"/>
      </w:pPr>
    </w:p>
    <w:p w:rsidR="001229FF" w:rsidRDefault="001229FF" w:rsidP="001229FF">
      <w:pPr>
        <w:pStyle w:val="Balk2"/>
      </w:pPr>
      <w:bookmarkStart w:id="10" w:name="_Toc492960776"/>
      <w:r>
        <w:t>Applicable Standards</w:t>
      </w:r>
      <w:bookmarkEnd w:id="10"/>
    </w:p>
    <w:p w:rsid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2F6088" w:rsidRDefault="00351CC3" w:rsidP="00351CC3">
      <w:pPr>
        <w:pStyle w:val="GvdeMetni"/>
      </w:pPr>
      <w:r>
        <w:t xml:space="preserve"> </w:t>
      </w:r>
      <w:r w:rsidR="00EB0C94">
        <w:t>We will use Java 8.0 during the project</w:t>
      </w:r>
      <w:r w:rsidR="002F6088">
        <w:t xml:space="preserve">. Oracle provides Java 8.0 coding standards. We will use </w:t>
      </w:r>
      <w:r w:rsidR="00EB0C94">
        <w:t>Tomcat 8 server.</w:t>
      </w:r>
      <w:r w:rsidR="002F6088">
        <w:t xml:space="preserve"> Apache provides server standards for Tomcat 8. </w:t>
      </w:r>
    </w:p>
    <w:p w:rsidR="00290C3C" w:rsidRDefault="009743AD" w:rsidP="00351CC3">
      <w:pPr>
        <w:pStyle w:val="GvdeMetni"/>
      </w:pPr>
      <w:proofErr w:type="spellStart"/>
      <w:r>
        <w:t>PepeFit</w:t>
      </w:r>
      <w:proofErr w:type="spellEnd"/>
      <w:r>
        <w:t xml:space="preserve"> runs only via Browser</w:t>
      </w:r>
      <w:r w:rsidR="002F6088">
        <w:t xml:space="preserve"> with HTML5 standard</w:t>
      </w:r>
      <w:r>
        <w:t>.</w:t>
      </w:r>
    </w:p>
    <w:p w:rsidR="00351CC3" w:rsidRPr="00351CC3" w:rsidRDefault="00290C3C" w:rsidP="00351CC3">
      <w:pPr>
        <w:pStyle w:val="GvdeMetni"/>
      </w:pPr>
      <w:r>
        <w:t xml:space="preserve">Our application’s language is English. We will use Europe’s Metric System for </w:t>
      </w:r>
      <w:r w:rsidR="00A31730">
        <w:t xml:space="preserve">providing the body specs. </w:t>
      </w:r>
    </w:p>
    <w:p w:rsidR="000F6699" w:rsidRDefault="00846F25" w:rsidP="000F6699">
      <w:pPr>
        <w:pStyle w:val="Balk1"/>
      </w:pPr>
      <w:r>
        <w:t>System</w:t>
      </w:r>
      <w:r w:rsidR="000F6699">
        <w:t xml:space="preserve"> Documentation</w:t>
      </w:r>
    </w:p>
    <w:p w:rsidR="003A48D7" w:rsidRDefault="003A48D7" w:rsidP="00AD4A11">
      <w:pPr>
        <w:pStyle w:val="InfoBlue"/>
        <w:rPr>
          <w:szCs w:val="28"/>
        </w:rPr>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r w:rsidR="00F4501D">
        <w:rPr>
          <w:szCs w:val="28"/>
        </w:rPr>
        <w:t xml:space="preserve"> </w:t>
      </w:r>
    </w:p>
    <w:p w:rsidR="00D77202" w:rsidRDefault="00C707BB" w:rsidP="00C5620C">
      <w:pPr>
        <w:pStyle w:val="GvdeMetni"/>
      </w:pPr>
      <w:r>
        <w:t xml:space="preserve">When the product comes out, we will provide </w:t>
      </w:r>
      <w:r w:rsidR="00373868">
        <w:t xml:space="preserve">detailed </w:t>
      </w:r>
      <w:r>
        <w:t xml:space="preserve">user </w:t>
      </w:r>
      <w:r w:rsidR="00373868">
        <w:t xml:space="preserve">guidance </w:t>
      </w:r>
      <w:r>
        <w:t>manuals. For admins, for trainers and for the users.</w:t>
      </w:r>
      <w:r w:rsidR="00BF4FE3">
        <w:t xml:space="preserve"> These manuals will be different with each other</w:t>
      </w:r>
      <w:r w:rsidR="00F4501D">
        <w:t xml:space="preserve"> corresponding their roles in the system</w:t>
      </w:r>
      <w:r w:rsidR="00BF4FE3">
        <w:t xml:space="preserve">. </w:t>
      </w:r>
      <w:r w:rsidR="00A87154">
        <w:t xml:space="preserve">They will include </w:t>
      </w:r>
      <w:proofErr w:type="gramStart"/>
      <w:r w:rsidR="00A87154">
        <w:t>“ how</w:t>
      </w:r>
      <w:proofErr w:type="gramEnd"/>
      <w:r w:rsidR="00A87154">
        <w:t xml:space="preserve"> the system works ?“, “How can you access the </w:t>
      </w:r>
      <w:proofErr w:type="spellStart"/>
      <w:r w:rsidR="00A87154">
        <w:t>PepeFit</w:t>
      </w:r>
      <w:proofErr w:type="spellEnd"/>
      <w:r w:rsidR="00A87154">
        <w:t xml:space="preserve"> ?”</w:t>
      </w:r>
      <w:r w:rsidR="006D0B66">
        <w:t xml:space="preserve"> etc.</w:t>
      </w:r>
    </w:p>
    <w:p w:rsidR="00AB031B" w:rsidRPr="00AB031B" w:rsidRDefault="00D77202" w:rsidP="00F8608D">
      <w:pPr>
        <w:pStyle w:val="GvdeMetni"/>
      </w:pPr>
      <w:r>
        <w:t xml:space="preserve">The document will be prepared by the whole </w:t>
      </w:r>
      <w:proofErr w:type="spellStart"/>
      <w:r>
        <w:t>SadPepe</w:t>
      </w:r>
      <w:proofErr w:type="spellEnd"/>
      <w:r>
        <w:t xml:space="preserve"> members</w:t>
      </w:r>
      <w:r w:rsidR="00F8608D">
        <w:t>.</w:t>
      </w:r>
    </w:p>
    <w:p w:rsidR="00AB031B" w:rsidRDefault="00AB031B" w:rsidP="00AB031B">
      <w:pPr>
        <w:pStyle w:val="Balk1"/>
      </w:pPr>
      <w:r>
        <w:t>Appendices</w:t>
      </w:r>
    </w:p>
    <w:p w:rsidR="00AB031B" w:rsidRDefault="00AB031B" w:rsidP="00AB031B">
      <w:pPr>
        <w:pStyle w:val="ListeParagraf"/>
        <w:numPr>
          <w:ilvl w:val="0"/>
          <w:numId w:val="31"/>
        </w:numPr>
      </w:pPr>
      <w:r>
        <w:t>SRS - Appendix A</w:t>
      </w:r>
      <w:r w:rsidR="001905F2">
        <w:t xml:space="preserve"> - </w:t>
      </w:r>
      <w:r>
        <w:t>Tabular Descriptions of Use Cases</w:t>
      </w:r>
    </w:p>
    <w:p w:rsidR="00AB031B" w:rsidRDefault="00AB031B" w:rsidP="00AB031B">
      <w:pPr>
        <w:pStyle w:val="ListeParagraf"/>
        <w:numPr>
          <w:ilvl w:val="0"/>
          <w:numId w:val="31"/>
        </w:numPr>
      </w:pPr>
      <w:r>
        <w:t xml:space="preserve">SRS - Appendix B </w:t>
      </w:r>
      <w:r w:rsidR="00421CE3">
        <w:t>-</w:t>
      </w:r>
      <w:r>
        <w:t xml:space="preserve"> GUI Prototypes</w:t>
      </w:r>
    </w:p>
    <w:p w:rsidR="00AB031B" w:rsidRPr="00AB031B" w:rsidRDefault="00AB031B" w:rsidP="00AB031B">
      <w:pPr>
        <w:pStyle w:val="ListeParagraf"/>
        <w:numPr>
          <w:ilvl w:val="0"/>
          <w:numId w:val="31"/>
        </w:numPr>
      </w:pPr>
      <w:r>
        <w:t xml:space="preserve">SRS </w:t>
      </w:r>
      <w:r w:rsidR="00421CE3">
        <w:t>-</w:t>
      </w:r>
      <w:r>
        <w:t xml:space="preserve"> Appendix C </w:t>
      </w:r>
      <w:r w:rsidR="00421CE3">
        <w:t xml:space="preserve">- </w:t>
      </w:r>
      <w:r>
        <w:t>E/R Diagram</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4A6" w:rsidRDefault="00AD64A6">
      <w:r>
        <w:separator/>
      </w:r>
    </w:p>
  </w:endnote>
  <w:endnote w:type="continuationSeparator" w:id="0">
    <w:p w:rsidR="00AD64A6" w:rsidRDefault="00AD6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4307">
      <w:tc>
        <w:tcPr>
          <w:tcW w:w="3162" w:type="dxa"/>
          <w:tcBorders>
            <w:top w:val="nil"/>
            <w:left w:val="nil"/>
            <w:bottom w:val="nil"/>
            <w:right w:val="nil"/>
          </w:tcBorders>
        </w:tcPr>
        <w:p w:rsidR="00004307" w:rsidRDefault="00004307">
          <w:pPr>
            <w:ind w:right="360"/>
          </w:pPr>
          <w:r>
            <w:t>Confidential</w:t>
          </w:r>
        </w:p>
      </w:tc>
      <w:tc>
        <w:tcPr>
          <w:tcW w:w="3162" w:type="dxa"/>
          <w:tcBorders>
            <w:top w:val="nil"/>
            <w:left w:val="nil"/>
            <w:bottom w:val="nil"/>
            <w:right w:val="nil"/>
          </w:tcBorders>
        </w:tcPr>
        <w:p w:rsidR="00004307" w:rsidRDefault="00004307">
          <w:pPr>
            <w:jc w:val="center"/>
          </w:pPr>
          <w:r>
            <w:sym w:font="Symbol" w:char="F0D3"/>
          </w:r>
          <w:r w:rsidR="00AD64A6">
            <w:fldChar w:fldCharType="begin"/>
          </w:r>
          <w:r w:rsidR="00AD64A6">
            <w:instrText xml:space="preserve"> DOCPROPERTY "Company"  \* MERGEFORMAT </w:instrText>
          </w:r>
          <w:r w:rsidR="00AD64A6">
            <w:fldChar w:fldCharType="separate"/>
          </w:r>
          <w:r>
            <w:t>&lt;Company Name&gt;</w:t>
          </w:r>
          <w:r w:rsidR="00AD64A6">
            <w:fldChar w:fldCharType="end"/>
          </w:r>
          <w:r>
            <w:t xml:space="preserve">, </w:t>
          </w:r>
          <w:r>
            <w:fldChar w:fldCharType="begin"/>
          </w:r>
          <w:r>
            <w:instrText xml:space="preserve"> DATE \@ "yyyy" </w:instrText>
          </w:r>
          <w:r>
            <w:fldChar w:fldCharType="separate"/>
          </w:r>
          <w:r w:rsidR="005000EA">
            <w:rPr>
              <w:noProof/>
            </w:rPr>
            <w:t>2018</w:t>
          </w:r>
          <w:r>
            <w:fldChar w:fldCharType="end"/>
          </w:r>
        </w:p>
      </w:tc>
      <w:tc>
        <w:tcPr>
          <w:tcW w:w="3162" w:type="dxa"/>
          <w:tcBorders>
            <w:top w:val="nil"/>
            <w:left w:val="nil"/>
            <w:bottom w:val="nil"/>
            <w:right w:val="nil"/>
          </w:tcBorders>
        </w:tcPr>
        <w:p w:rsidR="00004307" w:rsidRDefault="00004307">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Pr>
              <w:rStyle w:val="SayfaNumaras"/>
              <w:noProof/>
            </w:rPr>
            <w:t>3</w:t>
          </w:r>
          <w:r>
            <w:rPr>
              <w:rStyle w:val="SayfaNumaras"/>
            </w:rPr>
            <w:fldChar w:fldCharType="end"/>
          </w:r>
        </w:p>
      </w:tc>
    </w:tr>
  </w:tbl>
  <w:p w:rsidR="00004307" w:rsidRDefault="0000430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4A6" w:rsidRDefault="00AD64A6">
      <w:r>
        <w:separator/>
      </w:r>
    </w:p>
  </w:footnote>
  <w:footnote w:type="continuationSeparator" w:id="0">
    <w:p w:rsidR="00AD64A6" w:rsidRDefault="00AD6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4307">
      <w:tc>
        <w:tcPr>
          <w:tcW w:w="6379" w:type="dxa"/>
        </w:tcPr>
        <w:p w:rsidR="00004307" w:rsidRDefault="00004307">
          <w:r>
            <w:rPr>
              <w:b/>
            </w:rPr>
            <w:fldChar w:fldCharType="begin"/>
          </w:r>
          <w:r>
            <w:rPr>
              <w:b/>
            </w:rPr>
            <w:instrText xml:space="preserve"> SUBJECT  \* MERGEFORMAT </w:instrText>
          </w:r>
          <w:r>
            <w:rPr>
              <w:b/>
            </w:rPr>
            <w:fldChar w:fldCharType="separate"/>
          </w:r>
          <w:r w:rsidRPr="005370D6">
            <w:t>&lt;Project Name&gt;</w:t>
          </w:r>
          <w:r>
            <w:rPr>
              <w:b/>
            </w:rPr>
            <w:fldChar w:fldCharType="end"/>
          </w:r>
        </w:p>
      </w:tc>
      <w:tc>
        <w:tcPr>
          <w:tcW w:w="3179" w:type="dxa"/>
        </w:tcPr>
        <w:p w:rsidR="00004307" w:rsidRDefault="00004307">
          <w:pPr>
            <w:tabs>
              <w:tab w:val="left" w:pos="1135"/>
            </w:tabs>
            <w:spacing w:before="40"/>
            <w:ind w:right="68"/>
          </w:pPr>
          <w:r>
            <w:t xml:space="preserve"> </w:t>
          </w:r>
        </w:p>
      </w:tc>
    </w:tr>
    <w:tr w:rsidR="00004307">
      <w:tc>
        <w:tcPr>
          <w:tcW w:w="6379" w:type="dxa"/>
        </w:tcPr>
        <w:p w:rsidR="00004307" w:rsidRDefault="00AD64A6">
          <w:r>
            <w:fldChar w:fldCharType="begin"/>
          </w:r>
          <w:r>
            <w:instrText xml:space="preserve"> TITLE</w:instrText>
          </w:r>
          <w:r>
            <w:instrText xml:space="preserve">  \* MERGEFORMAT </w:instrText>
          </w:r>
          <w:r>
            <w:fldChar w:fldCharType="separate"/>
          </w:r>
          <w:r w:rsidR="00004307">
            <w:t>Supporting Requirements</w:t>
          </w:r>
          <w:r>
            <w:fldChar w:fldCharType="end"/>
          </w:r>
          <w:r w:rsidR="00004307">
            <w:t xml:space="preserve"> Specification</w:t>
          </w:r>
        </w:p>
      </w:tc>
      <w:tc>
        <w:tcPr>
          <w:tcW w:w="3179" w:type="dxa"/>
        </w:tcPr>
        <w:p w:rsidR="00004307" w:rsidRDefault="00004307">
          <w:r>
            <w:t xml:space="preserve">  Date:  &lt;dd/mmm/yy&gt;</w:t>
          </w:r>
        </w:p>
      </w:tc>
    </w:tr>
  </w:tbl>
  <w:p w:rsidR="00004307" w:rsidRDefault="0000430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29pt;height:28pt" o:bullet="t">
        <v:imagedata r:id="rId1" o:title="clip_image001"/>
      </v:shape>
    </w:pict>
  </w:numPicBullet>
  <w:numPicBullet w:numPicBulletId="1">
    <w:pict>
      <v:shape id="_x0000_i1133" type="#_x0000_t75" style="width:30.5pt;height:30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3644A81"/>
    <w:multiLevelType w:val="multilevel"/>
    <w:tmpl w:val="EA289F4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B10420"/>
    <w:multiLevelType w:val="hybridMultilevel"/>
    <w:tmpl w:val="E4F2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F5C7B"/>
    <w:multiLevelType w:val="hybridMultilevel"/>
    <w:tmpl w:val="2B28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A001C96"/>
    <w:multiLevelType w:val="hybridMultilevel"/>
    <w:tmpl w:val="C24C5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1FB5277"/>
    <w:multiLevelType w:val="hybridMultilevel"/>
    <w:tmpl w:val="AFA4C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075DF"/>
    <w:multiLevelType w:val="hybridMultilevel"/>
    <w:tmpl w:val="92C4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D2CC2"/>
    <w:multiLevelType w:val="hybridMultilevel"/>
    <w:tmpl w:val="C6C2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4"/>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3"/>
  </w:num>
  <w:num w:numId="18">
    <w:abstractNumId w:val="2"/>
  </w:num>
  <w:num w:numId="19">
    <w:abstractNumId w:val="8"/>
  </w:num>
  <w:num w:numId="20">
    <w:abstractNumId w:val="0"/>
  </w:num>
  <w:num w:numId="21">
    <w:abstractNumId w:val="0"/>
  </w:num>
  <w:num w:numId="22">
    <w:abstractNumId w:val="0"/>
  </w:num>
  <w:num w:numId="23">
    <w:abstractNumId w:val="0"/>
  </w:num>
  <w:num w:numId="24">
    <w:abstractNumId w:val="9"/>
  </w:num>
  <w:num w:numId="25">
    <w:abstractNumId w:val="6"/>
  </w:num>
  <w:num w:numId="26">
    <w:abstractNumId w:val="11"/>
  </w:num>
  <w:num w:numId="27">
    <w:abstractNumId w:val="5"/>
  </w:num>
  <w:num w:numId="28">
    <w:abstractNumId w:val="12"/>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D6"/>
    <w:rsid w:val="00004307"/>
    <w:rsid w:val="0001582F"/>
    <w:rsid w:val="00031E3F"/>
    <w:rsid w:val="000338E5"/>
    <w:rsid w:val="000700FF"/>
    <w:rsid w:val="0008448E"/>
    <w:rsid w:val="000853A5"/>
    <w:rsid w:val="00087AB2"/>
    <w:rsid w:val="0009734E"/>
    <w:rsid w:val="000A7904"/>
    <w:rsid w:val="000A7D18"/>
    <w:rsid w:val="000B286C"/>
    <w:rsid w:val="000B5C3D"/>
    <w:rsid w:val="000B78E6"/>
    <w:rsid w:val="000C265F"/>
    <w:rsid w:val="000E346A"/>
    <w:rsid w:val="000F6699"/>
    <w:rsid w:val="00100244"/>
    <w:rsid w:val="00101C32"/>
    <w:rsid w:val="00103929"/>
    <w:rsid w:val="001056BB"/>
    <w:rsid w:val="001229FF"/>
    <w:rsid w:val="00127FE6"/>
    <w:rsid w:val="00140806"/>
    <w:rsid w:val="001453CB"/>
    <w:rsid w:val="0015182E"/>
    <w:rsid w:val="00164FEC"/>
    <w:rsid w:val="0017108F"/>
    <w:rsid w:val="00184CBF"/>
    <w:rsid w:val="001905F2"/>
    <w:rsid w:val="001961F0"/>
    <w:rsid w:val="001A5BF2"/>
    <w:rsid w:val="001A5D34"/>
    <w:rsid w:val="001C11F7"/>
    <w:rsid w:val="001C35BB"/>
    <w:rsid w:val="001E7544"/>
    <w:rsid w:val="001F38B0"/>
    <w:rsid w:val="002017BA"/>
    <w:rsid w:val="002158CF"/>
    <w:rsid w:val="00217EEE"/>
    <w:rsid w:val="00226E98"/>
    <w:rsid w:val="00227A40"/>
    <w:rsid w:val="00250FEE"/>
    <w:rsid w:val="00251220"/>
    <w:rsid w:val="00262FA3"/>
    <w:rsid w:val="00284536"/>
    <w:rsid w:val="00290C3C"/>
    <w:rsid w:val="00294E2C"/>
    <w:rsid w:val="002964AE"/>
    <w:rsid w:val="00296E6E"/>
    <w:rsid w:val="002A6440"/>
    <w:rsid w:val="002B506B"/>
    <w:rsid w:val="002B651D"/>
    <w:rsid w:val="002B692D"/>
    <w:rsid w:val="002E53DD"/>
    <w:rsid w:val="002F1C81"/>
    <w:rsid w:val="002F6088"/>
    <w:rsid w:val="002F7847"/>
    <w:rsid w:val="002F7B60"/>
    <w:rsid w:val="00314492"/>
    <w:rsid w:val="00323577"/>
    <w:rsid w:val="00330C8B"/>
    <w:rsid w:val="00331E61"/>
    <w:rsid w:val="00332C1D"/>
    <w:rsid w:val="00337501"/>
    <w:rsid w:val="00341027"/>
    <w:rsid w:val="003417FA"/>
    <w:rsid w:val="00343E7B"/>
    <w:rsid w:val="00344068"/>
    <w:rsid w:val="0034646E"/>
    <w:rsid w:val="00351CC3"/>
    <w:rsid w:val="003572B6"/>
    <w:rsid w:val="00373868"/>
    <w:rsid w:val="00376C82"/>
    <w:rsid w:val="0038624F"/>
    <w:rsid w:val="00394B81"/>
    <w:rsid w:val="00394EDA"/>
    <w:rsid w:val="003955F9"/>
    <w:rsid w:val="00395CC8"/>
    <w:rsid w:val="00396F1F"/>
    <w:rsid w:val="003A48D7"/>
    <w:rsid w:val="003B1A0B"/>
    <w:rsid w:val="003D09D9"/>
    <w:rsid w:val="003D1627"/>
    <w:rsid w:val="003D2717"/>
    <w:rsid w:val="003D678E"/>
    <w:rsid w:val="003E2CE3"/>
    <w:rsid w:val="003F0ED2"/>
    <w:rsid w:val="00402F6D"/>
    <w:rsid w:val="00421CE3"/>
    <w:rsid w:val="004330D6"/>
    <w:rsid w:val="00437FA8"/>
    <w:rsid w:val="00441E7A"/>
    <w:rsid w:val="0044461D"/>
    <w:rsid w:val="00452261"/>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00EA"/>
    <w:rsid w:val="00507EE9"/>
    <w:rsid w:val="00511B29"/>
    <w:rsid w:val="005124F4"/>
    <w:rsid w:val="00515DA9"/>
    <w:rsid w:val="00516450"/>
    <w:rsid w:val="00517B7D"/>
    <w:rsid w:val="00533045"/>
    <w:rsid w:val="005337A5"/>
    <w:rsid w:val="005343FB"/>
    <w:rsid w:val="005370D6"/>
    <w:rsid w:val="0056113E"/>
    <w:rsid w:val="005678AF"/>
    <w:rsid w:val="005722B4"/>
    <w:rsid w:val="005770C2"/>
    <w:rsid w:val="0058125E"/>
    <w:rsid w:val="005844C9"/>
    <w:rsid w:val="005860D8"/>
    <w:rsid w:val="00586B9B"/>
    <w:rsid w:val="005969DF"/>
    <w:rsid w:val="005A0F55"/>
    <w:rsid w:val="005A670B"/>
    <w:rsid w:val="005A6FA2"/>
    <w:rsid w:val="005A7A45"/>
    <w:rsid w:val="005B40F0"/>
    <w:rsid w:val="005C5B0E"/>
    <w:rsid w:val="005D5E6E"/>
    <w:rsid w:val="005E1925"/>
    <w:rsid w:val="005E51CA"/>
    <w:rsid w:val="005F0C36"/>
    <w:rsid w:val="00604FAA"/>
    <w:rsid w:val="006058A0"/>
    <w:rsid w:val="00605CF9"/>
    <w:rsid w:val="00610B3A"/>
    <w:rsid w:val="00611546"/>
    <w:rsid w:val="006243D7"/>
    <w:rsid w:val="00625738"/>
    <w:rsid w:val="006259DD"/>
    <w:rsid w:val="00643504"/>
    <w:rsid w:val="00686046"/>
    <w:rsid w:val="00690AFE"/>
    <w:rsid w:val="006975E3"/>
    <w:rsid w:val="006A5025"/>
    <w:rsid w:val="006A6737"/>
    <w:rsid w:val="006C4DD8"/>
    <w:rsid w:val="006D0B66"/>
    <w:rsid w:val="006D4753"/>
    <w:rsid w:val="006D566A"/>
    <w:rsid w:val="006F159C"/>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0C7A"/>
    <w:rsid w:val="008013EA"/>
    <w:rsid w:val="008035FB"/>
    <w:rsid w:val="0081271F"/>
    <w:rsid w:val="00823B51"/>
    <w:rsid w:val="00826C97"/>
    <w:rsid w:val="008270E0"/>
    <w:rsid w:val="00831D89"/>
    <w:rsid w:val="00846F25"/>
    <w:rsid w:val="00847CF7"/>
    <w:rsid w:val="00852D90"/>
    <w:rsid w:val="008632E9"/>
    <w:rsid w:val="0086378F"/>
    <w:rsid w:val="008642C2"/>
    <w:rsid w:val="008645FB"/>
    <w:rsid w:val="008646A2"/>
    <w:rsid w:val="00871973"/>
    <w:rsid w:val="008769BF"/>
    <w:rsid w:val="008864B5"/>
    <w:rsid w:val="00886CE8"/>
    <w:rsid w:val="00894FCB"/>
    <w:rsid w:val="008965E5"/>
    <w:rsid w:val="008A1177"/>
    <w:rsid w:val="008A47D6"/>
    <w:rsid w:val="008C2B65"/>
    <w:rsid w:val="008E5A63"/>
    <w:rsid w:val="008E7FF6"/>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743AD"/>
    <w:rsid w:val="00980FF9"/>
    <w:rsid w:val="0099502F"/>
    <w:rsid w:val="009A7FDE"/>
    <w:rsid w:val="009B035A"/>
    <w:rsid w:val="009B437E"/>
    <w:rsid w:val="009B555D"/>
    <w:rsid w:val="009B65C4"/>
    <w:rsid w:val="009C3FA9"/>
    <w:rsid w:val="009D0BCB"/>
    <w:rsid w:val="009E2AF9"/>
    <w:rsid w:val="009E51D5"/>
    <w:rsid w:val="009F17F0"/>
    <w:rsid w:val="009F2C36"/>
    <w:rsid w:val="009F311A"/>
    <w:rsid w:val="00A1078D"/>
    <w:rsid w:val="00A17D7E"/>
    <w:rsid w:val="00A3004D"/>
    <w:rsid w:val="00A31730"/>
    <w:rsid w:val="00A3377A"/>
    <w:rsid w:val="00A6037D"/>
    <w:rsid w:val="00A8270B"/>
    <w:rsid w:val="00A85339"/>
    <w:rsid w:val="00A87154"/>
    <w:rsid w:val="00AA714A"/>
    <w:rsid w:val="00AB031B"/>
    <w:rsid w:val="00AB1E61"/>
    <w:rsid w:val="00AB6445"/>
    <w:rsid w:val="00AC05B0"/>
    <w:rsid w:val="00AC6245"/>
    <w:rsid w:val="00AD1214"/>
    <w:rsid w:val="00AD4A11"/>
    <w:rsid w:val="00AD5AD7"/>
    <w:rsid w:val="00AD64A6"/>
    <w:rsid w:val="00AD7BED"/>
    <w:rsid w:val="00AE184B"/>
    <w:rsid w:val="00AF4298"/>
    <w:rsid w:val="00AF47A0"/>
    <w:rsid w:val="00B059D2"/>
    <w:rsid w:val="00B31A4E"/>
    <w:rsid w:val="00B37AC2"/>
    <w:rsid w:val="00B57D72"/>
    <w:rsid w:val="00B62751"/>
    <w:rsid w:val="00B73DDA"/>
    <w:rsid w:val="00B80700"/>
    <w:rsid w:val="00B81541"/>
    <w:rsid w:val="00B83A71"/>
    <w:rsid w:val="00B84B86"/>
    <w:rsid w:val="00B972D1"/>
    <w:rsid w:val="00BA0D05"/>
    <w:rsid w:val="00BC08CC"/>
    <w:rsid w:val="00BC09FB"/>
    <w:rsid w:val="00BF4FE3"/>
    <w:rsid w:val="00C01625"/>
    <w:rsid w:val="00C01BA3"/>
    <w:rsid w:val="00C03B12"/>
    <w:rsid w:val="00C03D90"/>
    <w:rsid w:val="00C139A0"/>
    <w:rsid w:val="00C413BF"/>
    <w:rsid w:val="00C45D21"/>
    <w:rsid w:val="00C5620C"/>
    <w:rsid w:val="00C61808"/>
    <w:rsid w:val="00C65BEF"/>
    <w:rsid w:val="00C707BB"/>
    <w:rsid w:val="00C80EFE"/>
    <w:rsid w:val="00C84E9A"/>
    <w:rsid w:val="00C91672"/>
    <w:rsid w:val="00C96981"/>
    <w:rsid w:val="00C97675"/>
    <w:rsid w:val="00CB1BBF"/>
    <w:rsid w:val="00CB74E5"/>
    <w:rsid w:val="00CC31EA"/>
    <w:rsid w:val="00CC4791"/>
    <w:rsid w:val="00CF4A98"/>
    <w:rsid w:val="00CF5FC6"/>
    <w:rsid w:val="00D002C0"/>
    <w:rsid w:val="00D32DAD"/>
    <w:rsid w:val="00D40870"/>
    <w:rsid w:val="00D66D4F"/>
    <w:rsid w:val="00D67412"/>
    <w:rsid w:val="00D67D10"/>
    <w:rsid w:val="00D76EDA"/>
    <w:rsid w:val="00D77202"/>
    <w:rsid w:val="00D859B3"/>
    <w:rsid w:val="00D95381"/>
    <w:rsid w:val="00DA3562"/>
    <w:rsid w:val="00DA6837"/>
    <w:rsid w:val="00DB1F36"/>
    <w:rsid w:val="00DB4FB1"/>
    <w:rsid w:val="00DC01BD"/>
    <w:rsid w:val="00DC2503"/>
    <w:rsid w:val="00DC47FC"/>
    <w:rsid w:val="00DC530B"/>
    <w:rsid w:val="00DD2422"/>
    <w:rsid w:val="00E402E2"/>
    <w:rsid w:val="00E46F9C"/>
    <w:rsid w:val="00E57A0C"/>
    <w:rsid w:val="00E66686"/>
    <w:rsid w:val="00E75A2E"/>
    <w:rsid w:val="00E9152D"/>
    <w:rsid w:val="00EA4FB8"/>
    <w:rsid w:val="00EA792B"/>
    <w:rsid w:val="00EB0C94"/>
    <w:rsid w:val="00EB24F3"/>
    <w:rsid w:val="00EC65DC"/>
    <w:rsid w:val="00ED698F"/>
    <w:rsid w:val="00EF0328"/>
    <w:rsid w:val="00EF63D0"/>
    <w:rsid w:val="00F042E0"/>
    <w:rsid w:val="00F07982"/>
    <w:rsid w:val="00F07CE1"/>
    <w:rsid w:val="00F25263"/>
    <w:rsid w:val="00F2675C"/>
    <w:rsid w:val="00F31507"/>
    <w:rsid w:val="00F34CB0"/>
    <w:rsid w:val="00F4501D"/>
    <w:rsid w:val="00F51720"/>
    <w:rsid w:val="00F653DC"/>
    <w:rsid w:val="00F6708E"/>
    <w:rsid w:val="00F76CD1"/>
    <w:rsid w:val="00F82407"/>
    <w:rsid w:val="00F8608D"/>
    <w:rsid w:val="00F9374F"/>
    <w:rsid w:val="00F97850"/>
    <w:rsid w:val="00FA45D3"/>
    <w:rsid w:val="00FB06A5"/>
    <w:rsid w:val="00FB113C"/>
    <w:rsid w:val="00FD02E4"/>
    <w:rsid w:val="00FE2E7F"/>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B919D"/>
  <w15:chartTrackingRefBased/>
  <w15:docId w15:val="{0F22972C-54BB-4F51-A388-71AC0987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Balk2">
    <w:name w:val="heading 2"/>
    <w:basedOn w:val="Balk1"/>
    <w:next w:val="Normal"/>
    <w:qFormat/>
    <w:pPr>
      <w:numPr>
        <w:ilvl w:val="1"/>
      </w:numPr>
      <w:ind w:left="0" w:firstLine="0"/>
      <w:outlineLvl w:val="1"/>
    </w:pPr>
    <w:rPr>
      <w:sz w:val="20"/>
    </w:rPr>
  </w:style>
  <w:style w:type="paragraph" w:styleId="Balk3">
    <w:name w:val="heading 3"/>
    <w:basedOn w:val="Balk1"/>
    <w:next w:val="Normal"/>
    <w:link w:val="Balk3Char"/>
    <w:qFormat/>
    <w:pPr>
      <w:numPr>
        <w:ilvl w:val="2"/>
      </w:numPr>
      <w:ind w:left="0" w:firstLine="0"/>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character" w:customStyle="1" w:styleId="Balk3Char">
    <w:name w:val="Başlık 3 Char"/>
    <w:basedOn w:val="VarsaylanParagrafYazTipi"/>
    <w:link w:val="Balk3"/>
    <w:rsid w:val="008864B5"/>
    <w:rPr>
      <w:rFonts w:ascii="Arial" w:hAnsi="Arial"/>
      <w:i/>
    </w:rPr>
  </w:style>
  <w:style w:type="paragraph" w:styleId="ListeParagraf">
    <w:name w:val="List Paragraph"/>
    <w:basedOn w:val="Normal"/>
    <w:uiPriority w:val="34"/>
    <w:qFormat/>
    <w:rsid w:val="00AB0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59542777">
      <w:bodyDiv w:val="1"/>
      <w:marLeft w:val="0"/>
      <w:marRight w:val="0"/>
      <w:marTop w:val="0"/>
      <w:marBottom w:val="0"/>
      <w:divBdr>
        <w:top w:val="none" w:sz="0" w:space="0" w:color="auto"/>
        <w:left w:val="none" w:sz="0" w:space="0" w:color="auto"/>
        <w:bottom w:val="none" w:sz="0" w:space="0" w:color="auto"/>
        <w:right w:val="none" w:sz="0" w:space="0" w:color="auto"/>
      </w:divBdr>
    </w:div>
    <w:div w:id="67642113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58570416">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upcan%20Bodur\Downloads\systemwide_req_spec.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EEC47-67BD-433B-BCC3-AFC4C518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systemwide_req_spec.dot</Template>
  <TotalTime>316</TotalTime>
  <Pages>6</Pages>
  <Words>1762</Words>
  <Characters>10049</Characters>
  <Application>Microsoft Office Word</Application>
  <DocSecurity>0</DocSecurity>
  <Lines>83</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Eyupcan Bodur</dc:creator>
  <cp:keywords/>
  <dc:description/>
  <cp:lastModifiedBy>Eyupcan Bodur</cp:lastModifiedBy>
  <cp:revision>70</cp:revision>
  <cp:lastPrinted>2001-03-15T12:26:00Z</cp:lastPrinted>
  <dcterms:created xsi:type="dcterms:W3CDTF">2018-03-19T17:51:00Z</dcterms:created>
  <dcterms:modified xsi:type="dcterms:W3CDTF">2018-03-20T12:11:00Z</dcterms:modified>
</cp:coreProperties>
</file>