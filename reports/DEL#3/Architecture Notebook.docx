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E8" w:rsidRDefault="00072594">
      <w:pPr>
        <w:pStyle w:val="KonuBal"/>
      </w:pPr>
      <w:proofErr w:type="spellStart"/>
      <w:r>
        <w:t>PepeFit</w:t>
      </w:r>
      <w:proofErr w:type="spellEnd"/>
    </w:p>
    <w:p w:rsidR="007307E8" w:rsidRDefault="00A563C9">
      <w:pPr>
        <w:pStyle w:val="KonuBal"/>
      </w:pPr>
      <w:r>
        <w:t>Architecture Notebook</w:t>
      </w:r>
    </w:p>
    <w:p w:rsidR="00AA210D" w:rsidRDefault="00AA210D" w:rsidP="00AA210D"/>
    <w:p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:rsidR="00AB4761" w:rsidRPr="00AB4761" w:rsidRDefault="00AB4761" w:rsidP="00AA210D">
      <w:pPr>
        <w:rPr>
          <w:rFonts w:ascii="Times" w:hAnsi="Times"/>
          <w:iCs/>
          <w:color w:val="0000FF"/>
        </w:rPr>
      </w:pPr>
    </w:p>
    <w:p w:rsidR="007307E8" w:rsidRDefault="00A563C9">
      <w:pPr>
        <w:pStyle w:val="Balk1"/>
      </w:pPr>
      <w:bookmarkStart w:id="0" w:name="_Toc436203377"/>
      <w:bookmarkStart w:id="1" w:name="_Toc452813577"/>
      <w:r>
        <w:t>Purpose</w:t>
      </w:r>
    </w:p>
    <w:p w:rsidR="00A563C9" w:rsidRDefault="00A563C9" w:rsidP="000F5F1B">
      <w:pPr>
        <w:ind w:firstLine="360"/>
      </w:pPr>
      <w:r>
        <w:t>This document describes the philosophy, decisions, constraints, justifications, significant elements, and any other overarching aspects of the system that shape the design and implementation.</w:t>
      </w:r>
    </w:p>
    <w:bookmarkEnd w:id="0"/>
    <w:bookmarkEnd w:id="1"/>
    <w:p w:rsidR="00A563C9" w:rsidRDefault="00A563C9" w:rsidP="001E6A30">
      <w:pPr>
        <w:pStyle w:val="Balk1"/>
      </w:pPr>
      <w:r>
        <w:t xml:space="preserve">Architectural </w:t>
      </w:r>
      <w:r w:rsidR="001E6A30">
        <w:t>g</w:t>
      </w:r>
      <w:r w:rsidR="00781DCE">
        <w:t xml:space="preserve">oals and </w:t>
      </w:r>
      <w:r w:rsidR="001E6A30">
        <w:t>p</w:t>
      </w:r>
      <w:r>
        <w:t>hilosophy</w:t>
      </w:r>
    </w:p>
    <w:p w:rsidR="00DF5D58" w:rsidRDefault="003B5BD1" w:rsidP="000F5F1B">
      <w:pPr>
        <w:pStyle w:val="GvdeMetni"/>
        <w:ind w:left="0" w:firstLine="360"/>
      </w:pPr>
      <w:r>
        <w:t xml:space="preserve">While we are design our project’s architecture, our main goal is simplicity. We don’t want to design a complex structure because deployment is way ease with a simple architecture. And our project is not that big to be too complex. There is </w:t>
      </w:r>
      <w:proofErr w:type="gramStart"/>
      <w:r>
        <w:t>benefit</w:t>
      </w:r>
      <w:proofErr w:type="gramEnd"/>
      <w:r>
        <w:t xml:space="preserve"> to say if architecture will be too complex, it can effect our schedule, our application performa</w:t>
      </w:r>
      <w:r w:rsidR="0072683A">
        <w:t>n</w:t>
      </w:r>
      <w:r>
        <w:t xml:space="preserve">ce and us. Because it </w:t>
      </w:r>
      <w:r w:rsidR="0072683A">
        <w:t>may be hard to accomplish.</w:t>
      </w:r>
      <w:r w:rsidR="00DF5D58">
        <w:t xml:space="preserve"> And it does not need to be robust for long-term maintenance.</w:t>
      </w:r>
    </w:p>
    <w:p w:rsidR="00AC44F1" w:rsidRDefault="00506412" w:rsidP="00950B06">
      <w:pPr>
        <w:pStyle w:val="Balk1"/>
      </w:pPr>
      <w:r>
        <w:t xml:space="preserve">Assumptions and </w:t>
      </w:r>
      <w:r w:rsidR="001E6A30">
        <w:t>d</w:t>
      </w:r>
      <w:r>
        <w:t>ependencies</w:t>
      </w:r>
    </w:p>
    <w:p w:rsidR="00950B06" w:rsidRDefault="00101750" w:rsidP="00950B06">
      <w:pPr>
        <w:pStyle w:val="ListeParagraf"/>
        <w:numPr>
          <w:ilvl w:val="0"/>
          <w:numId w:val="40"/>
        </w:numPr>
      </w:pPr>
      <w:r>
        <w:t>User can want a reliable system.</w:t>
      </w:r>
    </w:p>
    <w:p w:rsidR="00101750" w:rsidRDefault="005443B8" w:rsidP="00950B06">
      <w:pPr>
        <w:pStyle w:val="ListeParagraf"/>
        <w:numPr>
          <w:ilvl w:val="0"/>
          <w:numId w:val="40"/>
        </w:numPr>
      </w:pPr>
      <w:r>
        <w:t>User wish to do his/her job fast.</w:t>
      </w:r>
    </w:p>
    <w:p w:rsidR="005443B8" w:rsidRDefault="005443B8" w:rsidP="00950B06">
      <w:pPr>
        <w:pStyle w:val="ListeParagraf"/>
        <w:numPr>
          <w:ilvl w:val="0"/>
          <w:numId w:val="40"/>
        </w:numPr>
      </w:pPr>
      <w:r>
        <w:t>Storage must be big enough to store all the data.</w:t>
      </w:r>
    </w:p>
    <w:p w:rsidR="005443B8" w:rsidRDefault="005443B8" w:rsidP="00950B06">
      <w:pPr>
        <w:pStyle w:val="ListeParagraf"/>
        <w:numPr>
          <w:ilvl w:val="0"/>
          <w:numId w:val="40"/>
        </w:numPr>
      </w:pPr>
      <w:r>
        <w:t>UI will be simple and easy to navigate.</w:t>
      </w:r>
    </w:p>
    <w:p w:rsidR="00BD38D4" w:rsidRDefault="00BD38D4" w:rsidP="00BD38D4">
      <w:pPr>
        <w:pStyle w:val="ListeParagraf"/>
      </w:pPr>
    </w:p>
    <w:p w:rsidR="005443B8" w:rsidRDefault="00BD38D4" w:rsidP="00BD38D4">
      <w:pPr>
        <w:ind w:left="360"/>
        <w:rPr>
          <w:b/>
          <w:sz w:val="22"/>
          <w:szCs w:val="22"/>
        </w:rPr>
      </w:pPr>
      <w:r w:rsidRPr="00BD38D4">
        <w:rPr>
          <w:b/>
          <w:sz w:val="22"/>
          <w:szCs w:val="22"/>
        </w:rPr>
        <w:t>D</w:t>
      </w:r>
      <w:r w:rsidR="000159E8">
        <w:rPr>
          <w:b/>
          <w:sz w:val="22"/>
          <w:szCs w:val="22"/>
        </w:rPr>
        <w:t>ependencies</w:t>
      </w:r>
    </w:p>
    <w:p w:rsidR="000159E8" w:rsidRDefault="00A25B94" w:rsidP="000159E8">
      <w:pPr>
        <w:pStyle w:val="ListeParagraf"/>
        <w:numPr>
          <w:ilvl w:val="0"/>
          <w:numId w:val="44"/>
        </w:numPr>
      </w:pPr>
      <w:r w:rsidRPr="00A25B94">
        <w:t xml:space="preserve">System </w:t>
      </w:r>
      <w:r w:rsidR="00413FFE">
        <w:t>must</w:t>
      </w:r>
      <w:r w:rsidRPr="00A25B94">
        <w:t xml:space="preserve"> </w:t>
      </w:r>
      <w:r w:rsidR="00413FFE">
        <w:t xml:space="preserve">be run </w:t>
      </w:r>
      <w:r w:rsidRPr="00A25B94">
        <w:t>on a web browser.</w:t>
      </w:r>
      <w:r>
        <w:t xml:space="preserve"> </w:t>
      </w:r>
      <w:proofErr w:type="gramStart"/>
      <w:r w:rsidR="00413FFE">
        <w:t>So</w:t>
      </w:r>
      <w:proofErr w:type="gramEnd"/>
      <w:r w:rsidR="00413FFE">
        <w:t xml:space="preserve"> we have to design our model and controllers part.</w:t>
      </w:r>
    </w:p>
    <w:p w:rsidR="00413FFE" w:rsidRPr="00A25B94" w:rsidRDefault="00172C8B" w:rsidP="000159E8">
      <w:pPr>
        <w:pStyle w:val="ListeParagraf"/>
        <w:numPr>
          <w:ilvl w:val="0"/>
          <w:numId w:val="44"/>
        </w:numPr>
      </w:pPr>
      <w:r>
        <w:t>Data will live in a RDBMS so, we have to design our model components</w:t>
      </w:r>
      <w:r w:rsidR="00837E9C">
        <w:t xml:space="preserve"> with respect to that.</w:t>
      </w:r>
    </w:p>
    <w:p w:rsidR="00BD38D4" w:rsidRPr="00BD38D4" w:rsidRDefault="00BD38D4" w:rsidP="00BD38D4">
      <w:pPr>
        <w:pStyle w:val="ListeParagraf"/>
        <w:rPr>
          <w:b/>
          <w:sz w:val="22"/>
          <w:szCs w:val="22"/>
        </w:rPr>
      </w:pPr>
    </w:p>
    <w:p w:rsidR="006058A0" w:rsidRDefault="00A563C9" w:rsidP="001E6A30">
      <w:pPr>
        <w:pStyle w:val="Balk1"/>
      </w:pPr>
      <w:r>
        <w:t xml:space="preserve">Architecturally </w:t>
      </w:r>
      <w:r w:rsidR="001E6A30">
        <w:t>s</w:t>
      </w:r>
      <w:r>
        <w:t xml:space="preserve">ignificant </w:t>
      </w:r>
      <w:r w:rsidR="001E6A30">
        <w:t>r</w:t>
      </w:r>
      <w:r>
        <w:t>equirements</w:t>
      </w:r>
    </w:p>
    <w:p w:rsidR="00D23326" w:rsidRDefault="00D23326" w:rsidP="006A7D81">
      <w:pPr>
        <w:pStyle w:val="GvdeMetni"/>
        <w:numPr>
          <w:ilvl w:val="0"/>
          <w:numId w:val="32"/>
        </w:numPr>
      </w:pPr>
      <w:r>
        <w:t>System must be on an RDMBS.</w:t>
      </w:r>
    </w:p>
    <w:p w:rsidR="00D23326" w:rsidRDefault="00D23326" w:rsidP="006A7D81">
      <w:pPr>
        <w:pStyle w:val="GvdeMetni"/>
        <w:numPr>
          <w:ilvl w:val="0"/>
          <w:numId w:val="32"/>
        </w:numPr>
      </w:pPr>
      <w:r>
        <w:t>Interface must be smooth and simple.</w:t>
      </w:r>
    </w:p>
    <w:p w:rsidR="00D23326" w:rsidRDefault="00D23326" w:rsidP="006A7D81">
      <w:pPr>
        <w:pStyle w:val="GvdeMetni"/>
        <w:numPr>
          <w:ilvl w:val="0"/>
          <w:numId w:val="32"/>
        </w:numPr>
      </w:pPr>
      <w:r>
        <w:t>Project must be on an OOP programming language.</w:t>
      </w:r>
    </w:p>
    <w:p w:rsidR="00FE2DB9" w:rsidRPr="006A7D81" w:rsidRDefault="00BE7E39" w:rsidP="000F5F1B">
      <w:pPr>
        <w:pStyle w:val="GvdeMetni"/>
        <w:numPr>
          <w:ilvl w:val="0"/>
          <w:numId w:val="32"/>
        </w:numPr>
      </w:pPr>
      <w:r>
        <w:t>System must be easy to maintenance</w:t>
      </w:r>
      <w:r w:rsidR="000F5F1B">
        <w:t>.</w:t>
      </w:r>
    </w:p>
    <w:p w:rsidR="008C2B65" w:rsidRDefault="00BD00A8" w:rsidP="001E6A30">
      <w:pPr>
        <w:pStyle w:val="Balk1"/>
      </w:pPr>
      <w:r>
        <w:t xml:space="preserve">Decisions, </w:t>
      </w:r>
      <w:r w:rsidR="001E6A30">
        <w:t>c</w:t>
      </w:r>
      <w:r>
        <w:t xml:space="preserve">onstraints, and </w:t>
      </w:r>
      <w:r w:rsidR="001E6A30">
        <w:t>j</w:t>
      </w:r>
      <w:r>
        <w:t>ustifications</w:t>
      </w:r>
    </w:p>
    <w:p w:rsidR="008C2B65" w:rsidRDefault="00FE2DB9" w:rsidP="00C4043F">
      <w:pPr>
        <w:numPr>
          <w:ilvl w:val="0"/>
          <w:numId w:val="27"/>
        </w:numPr>
      </w:pPr>
      <w:r>
        <w:t>System must be respond within 4 seconds.</w:t>
      </w:r>
    </w:p>
    <w:p w:rsidR="00FE2DB9" w:rsidRDefault="00FE2DB9" w:rsidP="00C4043F">
      <w:pPr>
        <w:numPr>
          <w:ilvl w:val="0"/>
          <w:numId w:val="27"/>
        </w:numPr>
      </w:pPr>
      <w:r>
        <w:t>System must be easy to use.</w:t>
      </w:r>
    </w:p>
    <w:p w:rsidR="00FE2DB9" w:rsidRDefault="00FE2DB9" w:rsidP="00C4043F">
      <w:pPr>
        <w:numPr>
          <w:ilvl w:val="0"/>
          <w:numId w:val="27"/>
        </w:numPr>
      </w:pPr>
      <w:r>
        <w:t>System must be run on a browser.</w:t>
      </w:r>
    </w:p>
    <w:p w:rsidR="00FE2DB9" w:rsidRDefault="00FE2DB9" w:rsidP="00FE2DB9">
      <w:pPr>
        <w:numPr>
          <w:ilvl w:val="0"/>
          <w:numId w:val="27"/>
        </w:numPr>
      </w:pPr>
      <w:r>
        <w:t>Doing Maintenance every month.</w:t>
      </w:r>
    </w:p>
    <w:p w:rsidR="00FE2DB9" w:rsidRDefault="00FF1534" w:rsidP="00FE2DB9">
      <w:pPr>
        <w:numPr>
          <w:ilvl w:val="0"/>
          <w:numId w:val="27"/>
        </w:numPr>
      </w:pPr>
      <w:r>
        <w:t xml:space="preserve">System should be up-to-date </w:t>
      </w:r>
      <w:r w:rsidR="00734B55">
        <w:t>to latest technology.</w:t>
      </w:r>
    </w:p>
    <w:p w:rsidR="0052446A" w:rsidRPr="00C4043F" w:rsidRDefault="0052446A" w:rsidP="00AC44F1">
      <w:pPr>
        <w:numPr>
          <w:ilvl w:val="0"/>
          <w:numId w:val="27"/>
        </w:numPr>
      </w:pPr>
      <w:r>
        <w:t>System shouldn’t crash.</w:t>
      </w:r>
    </w:p>
    <w:p w:rsidR="00EF172C" w:rsidRDefault="00EF172C" w:rsidP="000F01EB">
      <w:pPr>
        <w:pStyle w:val="Balk1"/>
      </w:pPr>
      <w:r>
        <w:t>Architectural Mechanisms</w:t>
      </w:r>
    </w:p>
    <w:p w:rsidR="00454845" w:rsidRDefault="00B82EFA" w:rsidP="00454845">
      <w:pPr>
        <w:pStyle w:val="Balk2"/>
      </w:pPr>
      <w:r>
        <w:t>Reliability</w:t>
      </w:r>
      <w:r w:rsidR="008844C0">
        <w:t xml:space="preserve"> </w:t>
      </w:r>
      <w:r w:rsidR="00B82A74">
        <w:t>Provider</w:t>
      </w:r>
      <w:r w:rsidR="002B6801">
        <w:t xml:space="preserve"> </w:t>
      </w:r>
    </w:p>
    <w:p w:rsidR="00B82EFA" w:rsidRPr="00B82EFA" w:rsidRDefault="00B82EFA" w:rsidP="00B82EFA">
      <w:r>
        <w:tab/>
        <w:t>System must be reliable all the time whatever happens.</w:t>
      </w:r>
      <w:r w:rsidR="00B82A74">
        <w:t xml:space="preserve"> </w:t>
      </w:r>
      <w:proofErr w:type="gramStart"/>
      <w:r w:rsidR="00B82A74">
        <w:t>So</w:t>
      </w:r>
      <w:proofErr w:type="gramEnd"/>
      <w:r w:rsidR="00B82A74">
        <w:t xml:space="preserve"> while we are design our architecture</w:t>
      </w:r>
      <w:r w:rsidR="009E6455">
        <w:t>, w</w:t>
      </w:r>
      <w:r w:rsidR="00B82A74">
        <w:t xml:space="preserve">e have to think </w:t>
      </w:r>
      <w:r w:rsidR="0018675F">
        <w:t>reliability factor. It’s in the design factor.</w:t>
      </w:r>
    </w:p>
    <w:p w:rsidR="008844C0" w:rsidRDefault="008844C0" w:rsidP="008844C0">
      <w:pPr>
        <w:pStyle w:val="Balk2"/>
      </w:pPr>
      <w:r>
        <w:t>Error Handler</w:t>
      </w:r>
    </w:p>
    <w:p w:rsidR="00722F3E" w:rsidRPr="008844C0" w:rsidRDefault="008844C0" w:rsidP="008844C0">
      <w:r>
        <w:tab/>
      </w:r>
      <w:r w:rsidR="00722F3E">
        <w:t xml:space="preserve">There must be an error handler because we have to handle the error when it </w:t>
      </w:r>
      <w:proofErr w:type="gramStart"/>
      <w:r w:rsidR="00722F3E">
        <w:t>occurs</w:t>
      </w:r>
      <w:proofErr w:type="gramEnd"/>
      <w:r w:rsidR="00722F3E">
        <w:t xml:space="preserve"> and we have to do it fast. It’s in the implementation state.</w:t>
      </w:r>
    </w:p>
    <w:p w:rsidR="008844C0" w:rsidRDefault="00AB0DB9" w:rsidP="008844C0">
      <w:pPr>
        <w:pStyle w:val="Balk2"/>
      </w:pPr>
      <w:r>
        <w:lastRenderedPageBreak/>
        <w:t>Recovery Manager</w:t>
      </w:r>
    </w:p>
    <w:p w:rsidR="00AB0DB9" w:rsidRPr="00AB0DB9" w:rsidRDefault="00AB0DB9" w:rsidP="00AB0DB9">
      <w:r>
        <w:tab/>
        <w:t xml:space="preserve"> </w:t>
      </w:r>
      <w:r w:rsidR="00A75D40">
        <w:t xml:space="preserve">We don’t want to lose our whole system while designing or implementing. </w:t>
      </w:r>
      <w:proofErr w:type="gramStart"/>
      <w:r w:rsidR="00A75D40">
        <w:t>So</w:t>
      </w:r>
      <w:proofErr w:type="gramEnd"/>
      <w:r w:rsidR="00A75D40">
        <w:t xml:space="preserve"> it can be good if we have a recovery manager. It’s in design and implementation states.</w:t>
      </w:r>
    </w:p>
    <w:p w:rsidR="008844C0" w:rsidRDefault="00BF6522" w:rsidP="00BF6522">
      <w:pPr>
        <w:pStyle w:val="Balk2"/>
      </w:pPr>
      <w:r>
        <w:t>Refinement</w:t>
      </w:r>
    </w:p>
    <w:p w:rsidR="00BF6522" w:rsidRPr="00BF6522" w:rsidRDefault="00BF6522" w:rsidP="00BF6522">
      <w:r>
        <w:tab/>
        <w:t>While we are design, we don’t want to desig</w:t>
      </w:r>
      <w:r w:rsidR="00695144">
        <w:t>n</w:t>
      </w:r>
      <w:r>
        <w:t xml:space="preserve"> a complex one. We should check our design and do refinement for every step.</w:t>
      </w:r>
      <w:r w:rsidR="004271FB">
        <w:t xml:space="preserve"> It’s in the design state</w:t>
      </w:r>
      <w:r w:rsidR="002D6913">
        <w:t>.</w:t>
      </w:r>
    </w:p>
    <w:p w:rsidR="008844C0" w:rsidRDefault="004271FB" w:rsidP="004F7743">
      <w:pPr>
        <w:pStyle w:val="Balk2"/>
      </w:pPr>
      <w:r>
        <w:t>Secu</w:t>
      </w:r>
      <w:r w:rsidR="002B6801">
        <w:t>rity Provider</w:t>
      </w:r>
    </w:p>
    <w:p w:rsidR="00695144" w:rsidRPr="002B6801" w:rsidRDefault="002B6801" w:rsidP="002B6801">
      <w:r>
        <w:tab/>
        <w:t xml:space="preserve">System must be secure. </w:t>
      </w:r>
      <w:r w:rsidR="00695144">
        <w:t>It’s in the design and implementation states.</w:t>
      </w:r>
    </w:p>
    <w:p w:rsidR="00454845" w:rsidRPr="00454845" w:rsidRDefault="00454845" w:rsidP="00454845">
      <w:pPr>
        <w:pStyle w:val="GvdeMetni"/>
      </w:pPr>
    </w:p>
    <w:p w:rsidR="009E2BE7" w:rsidRDefault="009E2BE7" w:rsidP="001E6A30">
      <w:pPr>
        <w:pStyle w:val="Balk1"/>
      </w:pPr>
      <w:r>
        <w:t xml:space="preserve">Key </w:t>
      </w:r>
      <w:r w:rsidR="001E6A30">
        <w:t>a</w:t>
      </w:r>
      <w:r>
        <w:t>bstractions</w:t>
      </w:r>
    </w:p>
    <w:p w:rsidR="00D8010B" w:rsidRDefault="00D8010B" w:rsidP="00D8010B">
      <w:pPr>
        <w:pStyle w:val="GvdeMetni"/>
        <w:numPr>
          <w:ilvl w:val="0"/>
          <w:numId w:val="33"/>
        </w:numPr>
      </w:pPr>
      <w:r>
        <w:t xml:space="preserve">Person Class: </w:t>
      </w:r>
      <w:r w:rsidR="00245891">
        <w:t>It’s an abstraction for members and trainers.</w:t>
      </w:r>
    </w:p>
    <w:p w:rsidR="00D8010B" w:rsidRDefault="00D8010B" w:rsidP="00D8010B">
      <w:pPr>
        <w:pStyle w:val="GvdeMetni"/>
        <w:numPr>
          <w:ilvl w:val="0"/>
          <w:numId w:val="33"/>
        </w:numPr>
      </w:pPr>
      <w:r>
        <w:t xml:space="preserve">Courses-Trainer Relationship: It’s an abstraction </w:t>
      </w:r>
      <w:r w:rsidR="00245891">
        <w:t>for schedule.</w:t>
      </w:r>
    </w:p>
    <w:p w:rsidR="00133AEE" w:rsidRPr="0052446A" w:rsidRDefault="00133AEE" w:rsidP="00D8010B">
      <w:pPr>
        <w:pStyle w:val="GvdeMetni"/>
        <w:numPr>
          <w:ilvl w:val="0"/>
          <w:numId w:val="33"/>
        </w:numPr>
      </w:pPr>
      <w:r>
        <w:t>Courses Class: It’s an abstraction for courses.</w:t>
      </w:r>
    </w:p>
    <w:p w:rsidR="008C2B65" w:rsidRDefault="001D7E83" w:rsidP="00CB7860">
      <w:pPr>
        <w:pStyle w:val="Balk1"/>
      </w:pPr>
      <w:r>
        <w:t xml:space="preserve">Layers or </w:t>
      </w:r>
      <w:r w:rsidR="001E6A30">
        <w:t>a</w:t>
      </w:r>
      <w:r>
        <w:t xml:space="preserve">rchitectural </w:t>
      </w:r>
      <w:r w:rsidR="001E6A30">
        <w:t>f</w:t>
      </w:r>
      <w:r>
        <w:t>ramework</w:t>
      </w:r>
    </w:p>
    <w:p w:rsidR="00C763F3" w:rsidRDefault="00C763F3" w:rsidP="00C763F3">
      <w:pPr>
        <w:pStyle w:val="GvdeMetni"/>
      </w:pPr>
      <w:proofErr w:type="spellStart"/>
      <w:r>
        <w:t>PepeFit</w:t>
      </w:r>
      <w:proofErr w:type="spellEnd"/>
      <w:r>
        <w:t xml:space="preserve"> will use Model-View-Controller Pattern that is a </w:t>
      </w:r>
      <w:proofErr w:type="gramStart"/>
      <w:r>
        <w:t>3 layered</w:t>
      </w:r>
      <w:proofErr w:type="gramEnd"/>
      <w:r>
        <w:t xml:space="preserve"> model.</w:t>
      </w:r>
    </w:p>
    <w:p w:rsidR="009552BA" w:rsidRPr="009552BA" w:rsidRDefault="009552BA" w:rsidP="009552BA">
      <w:pPr>
        <w:pStyle w:val="GvdeMetni"/>
        <w:numPr>
          <w:ilvl w:val="0"/>
          <w:numId w:val="37"/>
        </w:numPr>
        <w:rPr>
          <w:b/>
        </w:rPr>
      </w:pPr>
      <w:r w:rsidRPr="009552BA">
        <w:rPr>
          <w:b/>
        </w:rPr>
        <w:t>Model:</w:t>
      </w:r>
      <w:r>
        <w:rPr>
          <w:b/>
        </w:rPr>
        <w:t xml:space="preserve"> </w:t>
      </w:r>
      <w:r>
        <w:t xml:space="preserve">It’s an abstraction for a database. All information about trainers, users, courses etc. will store via this layer. And other layer that needs </w:t>
      </w:r>
      <w:proofErr w:type="spellStart"/>
      <w:r>
        <w:t>informations</w:t>
      </w:r>
      <w:proofErr w:type="spellEnd"/>
      <w:r>
        <w:t xml:space="preserve"> will take data via this layer.</w:t>
      </w:r>
    </w:p>
    <w:p w:rsidR="009552BA" w:rsidRPr="00C70083" w:rsidRDefault="00F87D2A" w:rsidP="009552BA">
      <w:pPr>
        <w:pStyle w:val="GvdeMetni"/>
        <w:numPr>
          <w:ilvl w:val="0"/>
          <w:numId w:val="37"/>
        </w:numPr>
        <w:rPr>
          <w:b/>
        </w:rPr>
      </w:pPr>
      <w:r>
        <w:rPr>
          <w:b/>
        </w:rPr>
        <w:t xml:space="preserve">View: </w:t>
      </w:r>
      <w:r w:rsidR="00AE7D17">
        <w:t xml:space="preserve">It’s our UI layer. </w:t>
      </w:r>
      <w:r w:rsidR="00D117FC">
        <w:t>It</w:t>
      </w:r>
      <w:r w:rsidR="005F26F4">
        <w:t xml:space="preserve"> provides interactions that connect into controller layer.</w:t>
      </w:r>
    </w:p>
    <w:p w:rsidR="004B3B2D" w:rsidRPr="00626662" w:rsidRDefault="00C70083" w:rsidP="00626662">
      <w:pPr>
        <w:pStyle w:val="GvdeMetni"/>
        <w:numPr>
          <w:ilvl w:val="0"/>
          <w:numId w:val="37"/>
        </w:numPr>
        <w:rPr>
          <w:b/>
        </w:rPr>
      </w:pPr>
      <w:r>
        <w:rPr>
          <w:b/>
        </w:rPr>
        <w:t xml:space="preserve">Controller: </w:t>
      </w:r>
      <w:r>
        <w:t>It’s the middle layer. It provides a connection between model and view.</w:t>
      </w:r>
    </w:p>
    <w:p w:rsidR="00337B9D" w:rsidRDefault="00337B9D" w:rsidP="001E6A30">
      <w:pPr>
        <w:pStyle w:val="Balk1"/>
      </w:pPr>
      <w:r>
        <w:t xml:space="preserve">Architectural </w:t>
      </w:r>
      <w:r w:rsidR="001E6A30">
        <w:t>v</w:t>
      </w:r>
      <w:r>
        <w:t>iews</w:t>
      </w:r>
    </w:p>
    <w:p w:rsidR="00090A2B" w:rsidRPr="00090A2B" w:rsidRDefault="00090A2B" w:rsidP="00090A2B">
      <w:pPr>
        <w:ind w:left="360"/>
      </w:pPr>
      <w:r>
        <w:t>You can see our 4+1 architectural view model.</w:t>
      </w:r>
    </w:p>
    <w:p w:rsidR="00924435" w:rsidRPr="001430E5" w:rsidRDefault="001430E5" w:rsidP="001430E5">
      <w:pPr>
        <w:pStyle w:val="ListeParagraf"/>
        <w:numPr>
          <w:ilvl w:val="0"/>
          <w:numId w:val="42"/>
        </w:numPr>
      </w:pPr>
      <w:r>
        <w:rPr>
          <w:b/>
          <w:bCs/>
        </w:rPr>
        <w:t>Physical View:</w:t>
      </w:r>
    </w:p>
    <w:p w:rsidR="001430E5" w:rsidRDefault="001430E5" w:rsidP="001430E5">
      <w:pPr>
        <w:pStyle w:val="ListeParagraf"/>
      </w:pPr>
    </w:p>
    <w:p w:rsidR="001430E5" w:rsidRPr="001430E5" w:rsidRDefault="001430E5" w:rsidP="001430E5">
      <w:pPr>
        <w:ind w:left="720"/>
      </w:pPr>
      <w:r>
        <w:t>Deployment Diagram:</w:t>
      </w:r>
    </w:p>
    <w:p w:rsidR="001430E5" w:rsidRDefault="001430E5" w:rsidP="001430E5">
      <w:pPr>
        <w:pStyle w:val="ListeParagraf"/>
      </w:pPr>
      <w:r>
        <w:rPr>
          <w:noProof/>
        </w:rPr>
        <w:drawing>
          <wp:inline distT="0" distB="0" distL="0" distR="0" wp14:anchorId="088F9993" wp14:editId="017282DA">
            <wp:extent cx="5943600" cy="10071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E5" w:rsidRDefault="001430E5" w:rsidP="00123588">
      <w:pPr>
        <w:numPr>
          <w:ilvl w:val="0"/>
          <w:numId w:val="24"/>
        </w:numPr>
      </w:pPr>
      <w:r>
        <w:rPr>
          <w:b/>
          <w:bCs/>
        </w:rPr>
        <w:t>Development</w:t>
      </w:r>
      <w:r w:rsidRPr="001430E5">
        <w:rPr>
          <w:b/>
          <w:bCs/>
        </w:rPr>
        <w:t xml:space="preserve"> View</w:t>
      </w:r>
      <w:r w:rsidR="00C4043F" w:rsidRPr="001430E5">
        <w:rPr>
          <w:b/>
          <w:bCs/>
        </w:rPr>
        <w:t>:</w:t>
      </w:r>
      <w:r w:rsidR="00C4043F">
        <w:t xml:space="preserve"> </w:t>
      </w:r>
    </w:p>
    <w:p w:rsidR="00601342" w:rsidRDefault="00601342" w:rsidP="00601342">
      <w:pPr>
        <w:ind w:left="720"/>
      </w:pPr>
    </w:p>
    <w:p w:rsidR="00601342" w:rsidRDefault="00601342" w:rsidP="00601342">
      <w:pPr>
        <w:ind w:left="720"/>
      </w:pPr>
      <w:r>
        <w:t>Package Diagram</w:t>
      </w:r>
    </w:p>
    <w:p w:rsidR="003F0645" w:rsidRDefault="003F0645" w:rsidP="00601342">
      <w:pPr>
        <w:ind w:left="720"/>
      </w:pPr>
    </w:p>
    <w:p w:rsidR="00601342" w:rsidRDefault="003F0645" w:rsidP="00601342">
      <w:pPr>
        <w:ind w:left="720"/>
      </w:pPr>
      <w:r>
        <w:rPr>
          <w:noProof/>
        </w:rPr>
        <w:drawing>
          <wp:inline distT="0" distB="0" distL="0" distR="0" wp14:anchorId="682C2EAB" wp14:editId="20522A2F">
            <wp:extent cx="2695492" cy="1440597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036" cy="14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E5" w:rsidRDefault="001430E5" w:rsidP="001430E5">
      <w:pPr>
        <w:ind w:left="720"/>
      </w:pPr>
    </w:p>
    <w:p w:rsidR="001430E5" w:rsidRPr="001430E5" w:rsidRDefault="001430E5" w:rsidP="001430E5">
      <w:pPr>
        <w:ind w:left="720"/>
      </w:pPr>
    </w:p>
    <w:p w:rsidR="002A4748" w:rsidRPr="002A4748" w:rsidRDefault="002A4748" w:rsidP="007E2A35">
      <w:pPr>
        <w:numPr>
          <w:ilvl w:val="0"/>
          <w:numId w:val="24"/>
        </w:numPr>
      </w:pPr>
      <w:r>
        <w:rPr>
          <w:b/>
          <w:bCs/>
        </w:rPr>
        <w:t>Scenario View</w:t>
      </w:r>
      <w:r w:rsidR="00C4043F" w:rsidRPr="00615B4C">
        <w:rPr>
          <w:b/>
          <w:bCs/>
        </w:rPr>
        <w:t>:</w:t>
      </w:r>
    </w:p>
    <w:p w:rsidR="002A4748" w:rsidRDefault="002A4748" w:rsidP="002A4748">
      <w:pPr>
        <w:ind w:left="720"/>
        <w:rPr>
          <w:b/>
          <w:bCs/>
        </w:rPr>
      </w:pPr>
    </w:p>
    <w:p w:rsidR="00FE3EEB" w:rsidRDefault="002A4748" w:rsidP="002A4748">
      <w:pPr>
        <w:ind w:left="720"/>
      </w:pPr>
      <w:r>
        <w:rPr>
          <w:bCs/>
        </w:rPr>
        <w:t>Use Case</w:t>
      </w:r>
      <w:r w:rsidR="00132505">
        <w:rPr>
          <w:bCs/>
        </w:rPr>
        <w:t xml:space="preserve"> Diagram</w:t>
      </w:r>
      <w:r w:rsidR="00C4043F" w:rsidRPr="00615B4C">
        <w:rPr>
          <w:b/>
          <w:bCs/>
        </w:rPr>
        <w:t xml:space="preserve"> </w:t>
      </w:r>
    </w:p>
    <w:p w:rsidR="00615B4C" w:rsidRDefault="00615B4C" w:rsidP="00615B4C">
      <w:pPr>
        <w:ind w:left="720"/>
      </w:pPr>
    </w:p>
    <w:p w:rsidR="002A4748" w:rsidRDefault="002A4748" w:rsidP="00615B4C">
      <w:pPr>
        <w:ind w:left="720"/>
      </w:pPr>
      <w:r>
        <w:rPr>
          <w:noProof/>
        </w:rPr>
        <w:drawing>
          <wp:inline distT="0" distB="0" distL="0" distR="0" wp14:anchorId="3F5EA951" wp14:editId="6191B63D">
            <wp:extent cx="5899867" cy="2694002"/>
            <wp:effectExtent l="0" t="0" r="5715" b="0"/>
            <wp:docPr id="3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139" cy="26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F09" w:rsidRDefault="006A3F09" w:rsidP="006A3F09"/>
    <w:p w:rsidR="006A3F09" w:rsidRPr="006A3F09" w:rsidRDefault="006A3F09" w:rsidP="006A3F09">
      <w:pPr>
        <w:pStyle w:val="ListeParagraf"/>
        <w:numPr>
          <w:ilvl w:val="0"/>
          <w:numId w:val="24"/>
        </w:numPr>
        <w:rPr>
          <w:b/>
        </w:rPr>
      </w:pPr>
      <w:r w:rsidRPr="006A3F09">
        <w:rPr>
          <w:b/>
        </w:rPr>
        <w:t>Logical View:</w:t>
      </w:r>
    </w:p>
    <w:p w:rsidR="006A3F09" w:rsidRDefault="006A3F09" w:rsidP="006A3F09">
      <w:pPr>
        <w:pStyle w:val="ListeParagraf"/>
      </w:pPr>
    </w:p>
    <w:p w:rsidR="006A3F09" w:rsidRDefault="006A3F09" w:rsidP="006A3F09">
      <w:pPr>
        <w:pStyle w:val="ListeParagraf"/>
      </w:pPr>
      <w:r>
        <w:t>Class Diagram</w:t>
      </w:r>
    </w:p>
    <w:p w:rsidR="006A3F09" w:rsidRDefault="006A3F09" w:rsidP="006A3F09">
      <w:pPr>
        <w:pStyle w:val="ListeParagraf"/>
      </w:pPr>
    </w:p>
    <w:p w:rsidR="006A3F09" w:rsidRDefault="006A3F09" w:rsidP="006A3F09">
      <w:pPr>
        <w:pStyle w:val="ListeParagraf"/>
      </w:pPr>
      <w:r>
        <w:rPr>
          <w:noProof/>
        </w:rPr>
        <w:drawing>
          <wp:inline distT="0" distB="0" distL="0" distR="0">
            <wp:extent cx="5031984" cy="3312795"/>
            <wp:effectExtent l="0" t="0" r="0" b="1905"/>
            <wp:docPr id="4" name="Resim 4" descr="https://raw.githubusercontent.com/egeucak/PepeFit/master/uml_design/Class%20Diagram1.jpg?token=AjfczchBq00jYjtWvBRFuAAUl9d1r5Uvks5a0ava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geucak/PepeFit/master/uml_design/Class%20Diagram1.jpg?token=AjfczchBq00jYjtWvBRFuAAUl9d1r5Uvks5a0avawA%3D%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44" cy="331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D5" w:rsidRDefault="00E727D5" w:rsidP="006A3F09">
      <w:pPr>
        <w:pStyle w:val="ListeParagraf"/>
      </w:pPr>
    </w:p>
    <w:p w:rsidR="00E727D5" w:rsidRPr="00E727D5" w:rsidRDefault="00E727D5" w:rsidP="00E727D5">
      <w:pPr>
        <w:pStyle w:val="ListeParagraf"/>
        <w:numPr>
          <w:ilvl w:val="0"/>
          <w:numId w:val="24"/>
        </w:numPr>
        <w:rPr>
          <w:b/>
        </w:rPr>
      </w:pPr>
      <w:r>
        <w:rPr>
          <w:b/>
        </w:rPr>
        <w:t xml:space="preserve">Process View: </w:t>
      </w:r>
      <w:r>
        <w:t>You can see Tabular Descriptions of Use Cases on #Del2.</w:t>
      </w:r>
      <w:bookmarkStart w:id="2" w:name="_GoBack"/>
      <w:bookmarkEnd w:id="2"/>
    </w:p>
    <w:p w:rsidR="00615B4C" w:rsidRPr="00FE3EEB" w:rsidRDefault="00615B4C" w:rsidP="00615B4C">
      <w:pPr>
        <w:ind w:left="720"/>
      </w:pPr>
    </w:p>
    <w:sectPr w:rsidR="00615B4C" w:rsidRPr="00FE3EE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5F1" w:rsidRDefault="00AF45F1">
      <w:r>
        <w:separator/>
      </w:r>
    </w:p>
  </w:endnote>
  <w:endnote w:type="continuationSeparator" w:id="0">
    <w:p w:rsidR="00AF45F1" w:rsidRDefault="00AF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r w:rsidR="009728F6">
            <w:fldChar w:fldCharType="begin"/>
          </w:r>
          <w:r w:rsidR="009728F6">
            <w:instrText xml:space="preserve"> DOCPROPERTY "Company"  \* MERGEFORMAT </w:instrText>
          </w:r>
          <w:r w:rsidR="009728F6">
            <w:fldChar w:fldCharType="separate"/>
          </w:r>
          <w:proofErr w:type="spellStart"/>
          <w:r w:rsidR="006A3F09">
            <w:t>SadPepe</w:t>
          </w:r>
          <w:proofErr w:type="spellEnd"/>
          <w:r w:rsidR="006A3F09">
            <w:t xml:space="preserve"> Inc. </w:t>
          </w:r>
          <w:r w:rsidR="009728F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3F0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780DD2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</w:p>
      </w:tc>
    </w:tr>
  </w:tbl>
  <w:p w:rsidR="005A7A45" w:rsidRDefault="005A7A4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5F1" w:rsidRDefault="00AF45F1">
      <w:r>
        <w:separator/>
      </w:r>
    </w:p>
  </w:footnote>
  <w:footnote w:type="continuationSeparator" w:id="0">
    <w:p w:rsidR="00AF45F1" w:rsidRDefault="00AF4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072594">
          <w:proofErr w:type="spellStart"/>
          <w:r>
            <w:rPr>
              <w:b/>
            </w:rPr>
            <w:t>PepeFit</w:t>
          </w:r>
          <w:proofErr w:type="spellEnd"/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5A7A45">
          <w:r>
            <w:t xml:space="preserve">  Date:  </w:t>
          </w:r>
          <w:r w:rsidR="00072594">
            <w:t>07/04/2018</w:t>
          </w:r>
        </w:p>
      </w:tc>
    </w:tr>
  </w:tbl>
  <w:p w:rsidR="005A7A45" w:rsidRDefault="005A7A4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25pt;height:27.75pt" o:bullet="t">
        <v:imagedata r:id="rId1" o:title="clip_image001"/>
      </v:shape>
    </w:pict>
  </w:numPicBullet>
  <w:numPicBullet w:numPicBulletId="1">
    <w:pict>
      <v:shape id="_x0000_i1033" type="#_x0000_t75" style="width:31.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495965"/>
    <w:multiLevelType w:val="hybridMultilevel"/>
    <w:tmpl w:val="E232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43E15CA"/>
    <w:multiLevelType w:val="hybridMultilevel"/>
    <w:tmpl w:val="214C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E7C08"/>
    <w:multiLevelType w:val="hybridMultilevel"/>
    <w:tmpl w:val="3454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1354E"/>
    <w:multiLevelType w:val="hybridMultilevel"/>
    <w:tmpl w:val="559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93DC0"/>
    <w:multiLevelType w:val="hybridMultilevel"/>
    <w:tmpl w:val="C68EE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3256C"/>
    <w:multiLevelType w:val="hybridMultilevel"/>
    <w:tmpl w:val="C302DF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3F49059A"/>
    <w:multiLevelType w:val="hybridMultilevel"/>
    <w:tmpl w:val="2688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86B5B"/>
    <w:multiLevelType w:val="hybridMultilevel"/>
    <w:tmpl w:val="3C18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74853"/>
    <w:multiLevelType w:val="hybridMultilevel"/>
    <w:tmpl w:val="A282F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64FE32F5"/>
    <w:multiLevelType w:val="hybridMultilevel"/>
    <w:tmpl w:val="3BE2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D6A0E"/>
    <w:multiLevelType w:val="hybridMultilevel"/>
    <w:tmpl w:val="B5C00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042A59"/>
    <w:multiLevelType w:val="hybridMultilevel"/>
    <w:tmpl w:val="97E8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B57A5"/>
    <w:multiLevelType w:val="hybridMultilevel"/>
    <w:tmpl w:val="2DBCD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00FB9"/>
    <w:multiLevelType w:val="hybridMultilevel"/>
    <w:tmpl w:val="B096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F7F72"/>
    <w:multiLevelType w:val="multilevel"/>
    <w:tmpl w:val="0F08E0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6"/>
  </w:num>
  <w:num w:numId="3">
    <w:abstractNumId w:val="25"/>
  </w:num>
  <w:num w:numId="4">
    <w:abstractNumId w:val="2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2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0"/>
  </w:num>
  <w:num w:numId="26">
    <w:abstractNumId w:val="3"/>
  </w:num>
  <w:num w:numId="27">
    <w:abstractNumId w:val="4"/>
  </w:num>
  <w:num w:numId="28">
    <w:abstractNumId w:val="19"/>
  </w:num>
  <w:num w:numId="29">
    <w:abstractNumId w:val="15"/>
  </w:num>
  <w:num w:numId="30">
    <w:abstractNumId w:val="24"/>
  </w:num>
  <w:num w:numId="31">
    <w:abstractNumId w:val="28"/>
  </w:num>
  <w:num w:numId="32">
    <w:abstractNumId w:val="17"/>
  </w:num>
  <w:num w:numId="33">
    <w:abstractNumId w:val="14"/>
  </w:num>
  <w:num w:numId="34">
    <w:abstractNumId w:val="22"/>
  </w:num>
  <w:num w:numId="35">
    <w:abstractNumId w:val="8"/>
  </w:num>
  <w:num w:numId="36">
    <w:abstractNumId w:val="13"/>
  </w:num>
  <w:num w:numId="37">
    <w:abstractNumId w:val="23"/>
  </w:num>
  <w:num w:numId="38">
    <w:abstractNumId w:val="26"/>
  </w:num>
  <w:num w:numId="39">
    <w:abstractNumId w:val="27"/>
  </w:num>
  <w:num w:numId="40">
    <w:abstractNumId w:val="11"/>
  </w:num>
  <w:num w:numId="41">
    <w:abstractNumId w:val="9"/>
  </w:num>
  <w:num w:numId="42">
    <w:abstractNumId w:val="1"/>
  </w:num>
  <w:num w:numId="43">
    <w:abstractNumId w:val="18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94"/>
    <w:rsid w:val="000159E8"/>
    <w:rsid w:val="0002542A"/>
    <w:rsid w:val="00031E3F"/>
    <w:rsid w:val="000338E5"/>
    <w:rsid w:val="00072594"/>
    <w:rsid w:val="000853A5"/>
    <w:rsid w:val="00090A2B"/>
    <w:rsid w:val="000918BE"/>
    <w:rsid w:val="000A2BB6"/>
    <w:rsid w:val="000A55A8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5F1B"/>
    <w:rsid w:val="000F6699"/>
    <w:rsid w:val="00101750"/>
    <w:rsid w:val="00103929"/>
    <w:rsid w:val="001056BB"/>
    <w:rsid w:val="001229FF"/>
    <w:rsid w:val="00132505"/>
    <w:rsid w:val="00133AEE"/>
    <w:rsid w:val="00140806"/>
    <w:rsid w:val="001430E5"/>
    <w:rsid w:val="0015182E"/>
    <w:rsid w:val="0015446D"/>
    <w:rsid w:val="00164FEC"/>
    <w:rsid w:val="0017108F"/>
    <w:rsid w:val="00172C8B"/>
    <w:rsid w:val="0018675F"/>
    <w:rsid w:val="001961F0"/>
    <w:rsid w:val="001A5BF2"/>
    <w:rsid w:val="001C11F7"/>
    <w:rsid w:val="001C35BB"/>
    <w:rsid w:val="001C482F"/>
    <w:rsid w:val="001D7E83"/>
    <w:rsid w:val="001E3613"/>
    <w:rsid w:val="001E6A30"/>
    <w:rsid w:val="001E7544"/>
    <w:rsid w:val="001F38B0"/>
    <w:rsid w:val="002017BA"/>
    <w:rsid w:val="00203842"/>
    <w:rsid w:val="00210623"/>
    <w:rsid w:val="002158CF"/>
    <w:rsid w:val="00217EEE"/>
    <w:rsid w:val="00226E98"/>
    <w:rsid w:val="00227A40"/>
    <w:rsid w:val="00245891"/>
    <w:rsid w:val="00250FEE"/>
    <w:rsid w:val="00251220"/>
    <w:rsid w:val="00262FA3"/>
    <w:rsid w:val="00284536"/>
    <w:rsid w:val="00294E2C"/>
    <w:rsid w:val="00294F13"/>
    <w:rsid w:val="002964AE"/>
    <w:rsid w:val="00296E6E"/>
    <w:rsid w:val="002A4748"/>
    <w:rsid w:val="002A6440"/>
    <w:rsid w:val="002B506B"/>
    <w:rsid w:val="002B651D"/>
    <w:rsid w:val="002B6801"/>
    <w:rsid w:val="002B692D"/>
    <w:rsid w:val="002C1AB2"/>
    <w:rsid w:val="002C5D27"/>
    <w:rsid w:val="002D6913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B5BD1"/>
    <w:rsid w:val="003D09D9"/>
    <w:rsid w:val="003D1627"/>
    <w:rsid w:val="003D2717"/>
    <w:rsid w:val="003D678E"/>
    <w:rsid w:val="003E2CE3"/>
    <w:rsid w:val="003F0645"/>
    <w:rsid w:val="003F0ED2"/>
    <w:rsid w:val="00402F6D"/>
    <w:rsid w:val="00413FFE"/>
    <w:rsid w:val="004271FB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369F"/>
    <w:rsid w:val="004A745B"/>
    <w:rsid w:val="004B3B2D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4F7743"/>
    <w:rsid w:val="00506412"/>
    <w:rsid w:val="00507EE9"/>
    <w:rsid w:val="00511B29"/>
    <w:rsid w:val="00515DA9"/>
    <w:rsid w:val="00516450"/>
    <w:rsid w:val="0052446A"/>
    <w:rsid w:val="00533045"/>
    <w:rsid w:val="005443B8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5F26F4"/>
    <w:rsid w:val="00601342"/>
    <w:rsid w:val="00604FAA"/>
    <w:rsid w:val="006058A0"/>
    <w:rsid w:val="00605CF9"/>
    <w:rsid w:val="00610B3A"/>
    <w:rsid w:val="00615B4C"/>
    <w:rsid w:val="006243D7"/>
    <w:rsid w:val="00625738"/>
    <w:rsid w:val="006259DD"/>
    <w:rsid w:val="00626662"/>
    <w:rsid w:val="00643504"/>
    <w:rsid w:val="00672475"/>
    <w:rsid w:val="00690AFE"/>
    <w:rsid w:val="00694240"/>
    <w:rsid w:val="00695144"/>
    <w:rsid w:val="006975E3"/>
    <w:rsid w:val="006A3F09"/>
    <w:rsid w:val="006A5025"/>
    <w:rsid w:val="006A6737"/>
    <w:rsid w:val="006A7D81"/>
    <w:rsid w:val="006C2C1E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2F3E"/>
    <w:rsid w:val="0072683A"/>
    <w:rsid w:val="007275D3"/>
    <w:rsid w:val="007307E8"/>
    <w:rsid w:val="00732623"/>
    <w:rsid w:val="00734B55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0381B"/>
    <w:rsid w:val="0081271F"/>
    <w:rsid w:val="00831D89"/>
    <w:rsid w:val="00837E9C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44C0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6546"/>
    <w:rsid w:val="00927A5A"/>
    <w:rsid w:val="00930FE1"/>
    <w:rsid w:val="00936B07"/>
    <w:rsid w:val="009371E4"/>
    <w:rsid w:val="00945E2B"/>
    <w:rsid w:val="00950B06"/>
    <w:rsid w:val="00954C5D"/>
    <w:rsid w:val="009552BA"/>
    <w:rsid w:val="00960905"/>
    <w:rsid w:val="00965987"/>
    <w:rsid w:val="009728F6"/>
    <w:rsid w:val="00980FF9"/>
    <w:rsid w:val="00991B6C"/>
    <w:rsid w:val="0099502F"/>
    <w:rsid w:val="009B035A"/>
    <w:rsid w:val="009B3F47"/>
    <w:rsid w:val="009B555D"/>
    <w:rsid w:val="009B65C4"/>
    <w:rsid w:val="009C7A5D"/>
    <w:rsid w:val="009E2AF9"/>
    <w:rsid w:val="009E2BE7"/>
    <w:rsid w:val="009E51D5"/>
    <w:rsid w:val="009E6455"/>
    <w:rsid w:val="009F17F0"/>
    <w:rsid w:val="009F2C36"/>
    <w:rsid w:val="00A1078D"/>
    <w:rsid w:val="00A25B94"/>
    <w:rsid w:val="00A3004D"/>
    <w:rsid w:val="00A3377A"/>
    <w:rsid w:val="00A530C9"/>
    <w:rsid w:val="00A563C9"/>
    <w:rsid w:val="00A6037D"/>
    <w:rsid w:val="00A75D40"/>
    <w:rsid w:val="00A8270B"/>
    <w:rsid w:val="00A85339"/>
    <w:rsid w:val="00AA0B19"/>
    <w:rsid w:val="00AA210D"/>
    <w:rsid w:val="00AA714A"/>
    <w:rsid w:val="00AB0DB9"/>
    <w:rsid w:val="00AB4761"/>
    <w:rsid w:val="00AC05B0"/>
    <w:rsid w:val="00AC44F1"/>
    <w:rsid w:val="00AD1214"/>
    <w:rsid w:val="00AD4A11"/>
    <w:rsid w:val="00AD5AD7"/>
    <w:rsid w:val="00AD7BED"/>
    <w:rsid w:val="00AE184B"/>
    <w:rsid w:val="00AE7D17"/>
    <w:rsid w:val="00AF4298"/>
    <w:rsid w:val="00AF45F1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2A74"/>
    <w:rsid w:val="00B82EFA"/>
    <w:rsid w:val="00B83A71"/>
    <w:rsid w:val="00B84B86"/>
    <w:rsid w:val="00B906C8"/>
    <w:rsid w:val="00BA0D05"/>
    <w:rsid w:val="00BC08CC"/>
    <w:rsid w:val="00BD00A8"/>
    <w:rsid w:val="00BD38D4"/>
    <w:rsid w:val="00BE0DB5"/>
    <w:rsid w:val="00BE7E39"/>
    <w:rsid w:val="00BF6522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70083"/>
    <w:rsid w:val="00C763F3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117FC"/>
    <w:rsid w:val="00D23326"/>
    <w:rsid w:val="00D32DAD"/>
    <w:rsid w:val="00D40870"/>
    <w:rsid w:val="00D42A80"/>
    <w:rsid w:val="00D52528"/>
    <w:rsid w:val="00D66D4F"/>
    <w:rsid w:val="00D67412"/>
    <w:rsid w:val="00D67D10"/>
    <w:rsid w:val="00D76EDA"/>
    <w:rsid w:val="00D8010B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DF5D58"/>
    <w:rsid w:val="00E2371F"/>
    <w:rsid w:val="00E57A0C"/>
    <w:rsid w:val="00E66686"/>
    <w:rsid w:val="00E727D5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31B5"/>
    <w:rsid w:val="00F76CD1"/>
    <w:rsid w:val="00F82407"/>
    <w:rsid w:val="00F87D2A"/>
    <w:rsid w:val="00F9374F"/>
    <w:rsid w:val="00F9521C"/>
    <w:rsid w:val="00F97850"/>
    <w:rsid w:val="00FA45D3"/>
    <w:rsid w:val="00FB113C"/>
    <w:rsid w:val="00FD02E4"/>
    <w:rsid w:val="00FE2DB9"/>
    <w:rsid w:val="00FE3EEB"/>
    <w:rsid w:val="00FE64DF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E081F"/>
  <w15:chartTrackingRefBased/>
  <w15:docId w15:val="{E2BAD677-65D3-4176-99B6-45E3F91A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Balk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VarsaylanParagrafYazTipi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BalonMetni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5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upcan%20Bodur\Desktop\DEL%233\architecture_notebook_tpl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418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Eyupcan Bodur</dc:creator>
  <cp:keywords/>
  <dc:description/>
  <cp:lastModifiedBy>Eyupcan Bodur</cp:lastModifiedBy>
  <cp:revision>51</cp:revision>
  <cp:lastPrinted>2001-03-15T12:26:00Z</cp:lastPrinted>
  <dcterms:created xsi:type="dcterms:W3CDTF">2018-04-03T21:13:00Z</dcterms:created>
  <dcterms:modified xsi:type="dcterms:W3CDTF">2018-04-07T07:25:00Z</dcterms:modified>
</cp:coreProperties>
</file>