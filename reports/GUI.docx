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2C8" w:rsidRDefault="004402C8" w:rsidP="004402C8">
      <w:pPr>
        <w:pStyle w:val="KonuBal"/>
        <w:rPr>
          <w:sz w:val="24"/>
          <w:szCs w:val="24"/>
        </w:rPr>
      </w:pPr>
    </w:p>
    <w:p w:rsidR="00B41E18" w:rsidRDefault="000B78E6" w:rsidP="00B41E18">
      <w:pPr>
        <w:pStyle w:val="KonuBal"/>
        <w:rPr>
          <w:sz w:val="24"/>
          <w:szCs w:val="24"/>
        </w:rPr>
      </w:pPr>
      <w:r w:rsidRPr="004402C8">
        <w:rPr>
          <w:sz w:val="24"/>
          <w:szCs w:val="24"/>
        </w:rPr>
        <w:t xml:space="preserve">System-Wide Requirements </w:t>
      </w:r>
      <w:r w:rsidR="00455F93" w:rsidRPr="004402C8">
        <w:rPr>
          <w:sz w:val="24"/>
          <w:szCs w:val="24"/>
        </w:rPr>
        <w:t>Specification</w:t>
      </w:r>
      <w:r w:rsidR="004402C8">
        <w:rPr>
          <w:sz w:val="24"/>
          <w:szCs w:val="24"/>
        </w:rPr>
        <w:t xml:space="preserve"> – Appendix B – GUI Prototypes</w:t>
      </w:r>
    </w:p>
    <w:p w:rsidR="00B41E18" w:rsidRPr="00B41E18" w:rsidRDefault="00B41E18" w:rsidP="00B41E18"/>
    <w:p w:rsidR="00B41E18" w:rsidRDefault="00B41E18" w:rsidP="00B41E18"/>
    <w:p w:rsidR="00B41E18" w:rsidRDefault="00B41E18" w:rsidP="00B41E18">
      <w:pPr>
        <w:pStyle w:val="ListeParagraf"/>
        <w:numPr>
          <w:ilvl w:val="0"/>
          <w:numId w:val="25"/>
        </w:numPr>
        <w:rPr>
          <w:b/>
        </w:rPr>
      </w:pPr>
      <w:r w:rsidRPr="00B41E18">
        <w:rPr>
          <w:b/>
        </w:rPr>
        <w:t>Login Window</w:t>
      </w:r>
    </w:p>
    <w:p w:rsidR="00C75971" w:rsidRDefault="00C75971" w:rsidP="00C75971">
      <w:pPr>
        <w:pStyle w:val="ListeParagraf"/>
        <w:ind w:left="1080"/>
        <w:rPr>
          <w:b/>
        </w:rPr>
      </w:pPr>
    </w:p>
    <w:p w:rsidR="00C75971" w:rsidRDefault="00C75971" w:rsidP="00607D06">
      <w:pPr>
        <w:ind w:left="7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93390" cy="3140683"/>
            <wp:effectExtent l="0" t="0" r="762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19" cy="314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D06" w:rsidRDefault="00607D06" w:rsidP="00607D06">
      <w:pPr>
        <w:ind w:left="720"/>
        <w:jc w:val="center"/>
        <w:rPr>
          <w:b/>
        </w:rPr>
      </w:pPr>
    </w:p>
    <w:p w:rsidR="00607D06" w:rsidRPr="00607D06" w:rsidRDefault="00607D06" w:rsidP="00607D06">
      <w:pPr>
        <w:ind w:left="720"/>
      </w:pPr>
      <w:r w:rsidRPr="00607D06">
        <w:t>Related Use Cases:</w:t>
      </w:r>
    </w:p>
    <w:p w:rsidR="00607D06" w:rsidRPr="00ED1EEE" w:rsidRDefault="00607D06" w:rsidP="00ED1EEE">
      <w:pPr>
        <w:pStyle w:val="ListeParagraf"/>
        <w:numPr>
          <w:ilvl w:val="0"/>
          <w:numId w:val="26"/>
        </w:numPr>
      </w:pPr>
      <w:r w:rsidRPr="00607D06">
        <w:t>Use Case X: Log</w:t>
      </w:r>
      <w:r>
        <w:t>in</w:t>
      </w:r>
    </w:p>
    <w:p w:rsidR="00B41E18" w:rsidRPr="00B41E18" w:rsidRDefault="00B41E18" w:rsidP="00B41E18">
      <w:pPr>
        <w:pStyle w:val="ListeParagraf"/>
        <w:ind w:left="1080"/>
        <w:rPr>
          <w:b/>
        </w:rPr>
      </w:pPr>
    </w:p>
    <w:p w:rsidR="00B41E18" w:rsidRDefault="00B41E18" w:rsidP="00B41E18"/>
    <w:p w:rsidR="00B41E18" w:rsidRPr="00B41E18" w:rsidRDefault="00B41E18" w:rsidP="00B41E18">
      <w:pPr>
        <w:sectPr w:rsidR="00B41E18" w:rsidRPr="00B41E18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6259DD" w:rsidRDefault="006259DD" w:rsidP="006259DD"/>
    <w:p w:rsidR="00ED1EEE" w:rsidRDefault="00ED1EEE" w:rsidP="006259DD"/>
    <w:p w:rsidR="00ED1EEE" w:rsidRDefault="00ED1EEE" w:rsidP="006259DD"/>
    <w:p w:rsidR="00ED1EEE" w:rsidRPr="00ED1EEE" w:rsidRDefault="00ED1EEE" w:rsidP="006259DD">
      <w:pPr>
        <w:rPr>
          <w:b/>
        </w:rPr>
      </w:pPr>
    </w:p>
    <w:p w:rsidR="00ED1EEE" w:rsidRDefault="00ED1EEE" w:rsidP="00ED1EEE">
      <w:pPr>
        <w:pStyle w:val="ListeParagraf"/>
        <w:numPr>
          <w:ilvl w:val="0"/>
          <w:numId w:val="25"/>
        </w:numPr>
        <w:rPr>
          <w:b/>
        </w:rPr>
      </w:pPr>
      <w:r w:rsidRPr="00ED1EEE">
        <w:rPr>
          <w:b/>
        </w:rPr>
        <w:t>Logout Window</w:t>
      </w:r>
    </w:p>
    <w:p w:rsidR="00ED1EEE" w:rsidRDefault="00ED1EEE" w:rsidP="00ED1EEE">
      <w:pPr>
        <w:ind w:left="720"/>
        <w:rPr>
          <w:b/>
        </w:rPr>
      </w:pPr>
    </w:p>
    <w:p w:rsidR="00ED1EEE" w:rsidRPr="00ED1EEE" w:rsidRDefault="00ED1EEE" w:rsidP="00ED1EEE">
      <w:pPr>
        <w:ind w:left="720"/>
        <w:rPr>
          <w:b/>
        </w:rPr>
      </w:pPr>
      <w:bookmarkStart w:id="0" w:name="_GoBack"/>
      <w:bookmarkEnd w:id="0"/>
    </w:p>
    <w:sectPr w:rsidR="00ED1EEE" w:rsidRPr="00ED1EEE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DD8" w:rsidRDefault="00DB1DD8">
      <w:r>
        <w:separator/>
      </w:r>
    </w:p>
  </w:endnote>
  <w:endnote w:type="continuationSeparator" w:id="0">
    <w:p w:rsidR="00DB1DD8" w:rsidRDefault="00DB1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center"/>
          </w:pPr>
          <w:r>
            <w:sym w:font="Symbol" w:char="F0D3"/>
          </w:r>
          <w:proofErr w:type="spellStart"/>
          <w:r w:rsidR="00607D06">
            <w:t>Sadpepe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41E1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 w:rsidR="00950EBD">
            <w:rPr>
              <w:rStyle w:val="SayfaNumaras"/>
              <w:noProof/>
            </w:rPr>
            <w:t>3</w:t>
          </w:r>
          <w:r>
            <w:rPr>
              <w:rStyle w:val="SayfaNumaras"/>
            </w:rPr>
            <w:fldChar w:fldCharType="end"/>
          </w:r>
        </w:p>
      </w:tc>
    </w:tr>
  </w:tbl>
  <w:p w:rsidR="000B78E6" w:rsidRDefault="000B78E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DD8" w:rsidRDefault="00DB1DD8">
      <w:r>
        <w:separator/>
      </w:r>
    </w:p>
  </w:footnote>
  <w:footnote w:type="continuationSeparator" w:id="0">
    <w:p w:rsidR="00DB1DD8" w:rsidRDefault="00DB1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B78E6" w:rsidRDefault="00B41E18">
          <w:proofErr w:type="spellStart"/>
          <w:r>
            <w:rPr>
              <w:b/>
            </w:rPr>
            <w:t>PepeFit</w:t>
          </w:r>
          <w:proofErr w:type="spellEnd"/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B78E6" w:rsidRDefault="000B78E6">
          <w:fldSimple w:instr=" TITLE  \* MERGEFORMAT ">
            <w:r w:rsidR="004402C8">
              <w:t>Supporting Requirements</w:t>
            </w:r>
          </w:fldSimple>
          <w:r>
            <w:t xml:space="preserve"> Specification</w:t>
          </w:r>
        </w:p>
      </w:tc>
      <w:tc>
        <w:tcPr>
          <w:tcW w:w="3179" w:type="dxa"/>
        </w:tcPr>
        <w:p w:rsidR="000B78E6" w:rsidRDefault="000B78E6">
          <w:r>
            <w:t xml:space="preserve">  Date:  </w:t>
          </w:r>
          <w:r w:rsidR="00B41E18">
            <w:t>23/03/2018</w:t>
          </w:r>
        </w:p>
      </w:tc>
    </w:tr>
  </w:tbl>
  <w:p w:rsidR="000B78E6" w:rsidRDefault="000B78E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9pt;height:28.05pt" o:bullet="t">
        <v:imagedata r:id="rId1" o:title="clip_image001"/>
      </v:shape>
    </w:pict>
  </w:numPicBullet>
  <w:numPicBullet w:numPicBulletId="1">
    <w:pict>
      <v:shape id="_x0000_i1033" type="#_x0000_t75" style="width:30.85pt;height:29.9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217A0"/>
    <w:multiLevelType w:val="hybridMultilevel"/>
    <w:tmpl w:val="F58A5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6" w15:restartNumberingAfterBreak="0">
    <w:nsid w:val="29ED2161"/>
    <w:multiLevelType w:val="hybridMultilevel"/>
    <w:tmpl w:val="0C88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708EE"/>
    <w:multiLevelType w:val="hybridMultilevel"/>
    <w:tmpl w:val="7D80FBC0"/>
    <w:lvl w:ilvl="0" w:tplc="83EA3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3"/>
  </w:num>
  <w:num w:numId="18">
    <w:abstractNumId w:val="1"/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6"/>
  </w:num>
  <w:num w:numId="25">
    <w:abstractNumId w:val="8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C8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02C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07D06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41E18"/>
    <w:rsid w:val="00B57D72"/>
    <w:rsid w:val="00B62751"/>
    <w:rsid w:val="00B80700"/>
    <w:rsid w:val="00B81541"/>
    <w:rsid w:val="00B83A71"/>
    <w:rsid w:val="00B84B86"/>
    <w:rsid w:val="00BA0D05"/>
    <w:rsid w:val="00BC08CC"/>
    <w:rsid w:val="00C01BA3"/>
    <w:rsid w:val="00C03D90"/>
    <w:rsid w:val="00C139A0"/>
    <w:rsid w:val="00C413BF"/>
    <w:rsid w:val="00C45D21"/>
    <w:rsid w:val="00C61808"/>
    <w:rsid w:val="00C65BEF"/>
    <w:rsid w:val="00C75971"/>
    <w:rsid w:val="00C80EFE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DD8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65DC"/>
    <w:rsid w:val="00ED1EEE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22167"/>
  <w15:chartTrackingRefBased/>
  <w15:docId w15:val="{B6430EF7-2B17-4382-8613-BFE115C2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table" w:styleId="TabloKlavuzu">
    <w:name w:val="Table Grid"/>
    <w:basedOn w:val="NormalTablo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DipnotBavurusu">
    <w:name w:val="footnote reference"/>
    <w:basedOn w:val="VarsaylanParagrafYazTipi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pPr>
      <w:ind w:left="600"/>
    </w:pPr>
  </w:style>
  <w:style w:type="paragraph" w:styleId="T5">
    <w:name w:val="toc 5"/>
    <w:basedOn w:val="Normal"/>
    <w:next w:val="Normal"/>
    <w:semiHidden/>
    <w:pPr>
      <w:ind w:left="800"/>
    </w:pPr>
  </w:style>
  <w:style w:type="paragraph" w:styleId="T6">
    <w:name w:val="toc 6"/>
    <w:basedOn w:val="Normal"/>
    <w:next w:val="Normal"/>
    <w:semiHidden/>
    <w:pPr>
      <w:ind w:left="1000"/>
    </w:pPr>
  </w:style>
  <w:style w:type="paragraph" w:styleId="T7">
    <w:name w:val="toc 7"/>
    <w:basedOn w:val="Normal"/>
    <w:next w:val="Normal"/>
    <w:semiHidden/>
    <w:pPr>
      <w:ind w:left="1200"/>
    </w:pPr>
  </w:style>
  <w:style w:type="paragraph" w:styleId="T8">
    <w:name w:val="toc 8"/>
    <w:basedOn w:val="Normal"/>
    <w:next w:val="Normal"/>
    <w:semiHidden/>
    <w:pPr>
      <w:ind w:left="1400"/>
    </w:pPr>
  </w:style>
  <w:style w:type="paragraph" w:styleId="T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Kpr">
    <w:name w:val="Hyperlink"/>
    <w:basedOn w:val="VarsaylanParagrafYazTipi"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GvdeMetni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VarsaylanParagrafYazTipi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ListeParagraf">
    <w:name w:val="List Paragraph"/>
    <w:basedOn w:val="Normal"/>
    <w:uiPriority w:val="34"/>
    <w:qFormat/>
    <w:rsid w:val="00B4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upcan%20Bodur\Desktop\DEL%232\GUI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GUI.dot</Template>
  <TotalTime>14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Eyupcan Bodur</dc:creator>
  <cp:keywords/>
  <dc:description/>
  <cp:lastModifiedBy>Eyupcan Bodur</cp:lastModifiedBy>
  <cp:revision>4</cp:revision>
  <cp:lastPrinted>2001-03-15T12:26:00Z</cp:lastPrinted>
  <dcterms:created xsi:type="dcterms:W3CDTF">2018-03-20T13:31:00Z</dcterms:created>
  <dcterms:modified xsi:type="dcterms:W3CDTF">2018-03-20T13:45:00Z</dcterms:modified>
</cp:coreProperties>
</file>