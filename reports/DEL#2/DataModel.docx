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  <w:bookmarkStart w:id="0" w:name="_GoBack"/>
      <w:bookmarkEnd w:id="0"/>
    </w:p>
    <w:p w:rsidR="00DF77D3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</w:t>
      </w:r>
      <w:r w:rsidR="00DF77D3">
        <w:rPr>
          <w:sz w:val="24"/>
          <w:szCs w:val="24"/>
        </w:rPr>
        <w:t>C</w:t>
      </w:r>
      <w:r w:rsidR="004402C8">
        <w:rPr>
          <w:sz w:val="24"/>
          <w:szCs w:val="24"/>
        </w:rPr>
        <w:t xml:space="preserve"> – </w:t>
      </w:r>
      <w:r w:rsidR="00DF77D3">
        <w:rPr>
          <w:sz w:val="24"/>
          <w:szCs w:val="24"/>
        </w:rPr>
        <w:t xml:space="preserve">Data Model with </w:t>
      </w:r>
    </w:p>
    <w:p w:rsidR="00B41E18" w:rsidRDefault="00DE7304" w:rsidP="00B41E18">
      <w:pPr>
        <w:pStyle w:val="KonuBal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B41E18" w:rsidRPr="00B41E18" w:rsidRDefault="00B41E18" w:rsidP="00B41E18"/>
    <w:p w:rsidR="00B41E18" w:rsidRDefault="00B41E18" w:rsidP="00B41E18"/>
    <w:p w:rsidR="00DE7304" w:rsidRPr="00DE7304" w:rsidRDefault="00E64140" w:rsidP="00DE7304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410200" cy="421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18" w:rsidRPr="00B41E18" w:rsidRDefault="00B41E18" w:rsidP="00B41E18">
      <w:pPr>
        <w:sectPr w:rsidR="00B41E18" w:rsidRPr="00B41E1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D1EEE" w:rsidRPr="00ED1EEE" w:rsidRDefault="00ED1EEE" w:rsidP="00E64140">
      <w:pPr>
        <w:rPr>
          <w:b/>
        </w:rPr>
      </w:pPr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916" w:rsidRDefault="007A7916">
      <w:r>
        <w:separator/>
      </w:r>
    </w:p>
  </w:endnote>
  <w:endnote w:type="continuationSeparator" w:id="0">
    <w:p w:rsidR="007A7916" w:rsidRDefault="007A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925E0D" w:rsidTr="00925E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center"/>
          </w:pPr>
          <w:r>
            <w:sym w:font="Symbol" w:char="F0D3"/>
          </w:r>
          <w:proofErr w:type="spellStart"/>
          <w:r>
            <w:t>Sadpepe</w:t>
          </w:r>
          <w:proofErr w:type="spellEnd"/>
          <w:r>
            <w:t xml:space="preserve"> Inc.,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165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E0D" w:rsidRDefault="00925E0D">
          <w:pPr>
            <w:jc w:val="right"/>
          </w:pP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916" w:rsidRDefault="007A7916">
      <w:r>
        <w:separator/>
      </w:r>
    </w:p>
  </w:footnote>
  <w:footnote w:type="continuationSeparator" w:id="0">
    <w:p w:rsidR="007A7916" w:rsidRDefault="007A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64140">
            <w:t>Version: 1.0</w:t>
          </w:r>
        </w:p>
      </w:tc>
    </w:tr>
    <w:tr w:rsidR="000B78E6">
      <w:tc>
        <w:tcPr>
          <w:tcW w:w="6379" w:type="dxa"/>
        </w:tcPr>
        <w:p w:rsidR="000B78E6" w:rsidRDefault="00886612">
          <w:fldSimple w:instr=" TITLE  \* MERGEFORMAT ">
            <w:r w:rsidR="004402C8">
              <w:t>Supporting Requirements</w:t>
            </w:r>
          </w:fldSimple>
          <w:r w:rsidR="000B78E6">
            <w:t xml:space="preserve"> Specification</w:t>
          </w:r>
          <w:r w:rsidR="00B21658">
            <w:t xml:space="preserve"> – Appendix C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28.55pt;height:28.55pt" o:bullet="t">
        <v:imagedata r:id="rId1" o:title="clip_image001"/>
      </v:shape>
    </w:pict>
  </w:numPicBullet>
  <w:numPicBullet w:numPicBulletId="1">
    <w:pict>
      <v:shape id="_x0000_i1123" type="#_x0000_t75" style="width:31.05pt;height:29.8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7904"/>
    <w:rsid w:val="000A7D18"/>
    <w:rsid w:val="000B286C"/>
    <w:rsid w:val="000B5C3D"/>
    <w:rsid w:val="000B78E6"/>
    <w:rsid w:val="000C1B42"/>
    <w:rsid w:val="000C265F"/>
    <w:rsid w:val="000E346A"/>
    <w:rsid w:val="000F6699"/>
    <w:rsid w:val="00103929"/>
    <w:rsid w:val="001056BB"/>
    <w:rsid w:val="001229FF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A7916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612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5E0D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21658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5971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DE7304"/>
    <w:rsid w:val="00DF77D3"/>
    <w:rsid w:val="00E46F9C"/>
    <w:rsid w:val="00E57A0C"/>
    <w:rsid w:val="00E64140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3A042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19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11</cp:revision>
  <cp:lastPrinted>2001-03-15T12:26:00Z</cp:lastPrinted>
  <dcterms:created xsi:type="dcterms:W3CDTF">2018-03-20T13:31:00Z</dcterms:created>
  <dcterms:modified xsi:type="dcterms:W3CDTF">2018-03-24T07:37:00Z</dcterms:modified>
</cp:coreProperties>
</file>